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14E" w:rsidRDefault="00676F96" w:rsidP="00676F96">
      <w:pPr>
        <w:jc w:val="center"/>
      </w:pPr>
      <w:r>
        <w:rPr>
          <w:b/>
          <w:bCs/>
          <w:noProof/>
          <w:lang w:eastAsia="pt-BR"/>
        </w:rPr>
        <w:drawing>
          <wp:inline distT="0" distB="0" distL="0" distR="0" wp14:anchorId="19B6A10A" wp14:editId="0E4CBC40">
            <wp:extent cx="2324100" cy="1708214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424" cy="170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BBB" w:rsidRDefault="00CF5BBB" w:rsidP="00CF5BBB"/>
    <w:p w:rsidR="00CF5BBB" w:rsidRDefault="00CF5BBB" w:rsidP="00CF5BBB"/>
    <w:p w:rsidR="00CF5BBB" w:rsidRDefault="00CF5BBB" w:rsidP="00CF5BBB"/>
    <w:p w:rsidR="00676F96" w:rsidRDefault="00676F96" w:rsidP="00CF5BBB"/>
    <w:p w:rsidR="00676F96" w:rsidRDefault="00676F96" w:rsidP="00CF5BBB"/>
    <w:p w:rsidR="00676F96" w:rsidRDefault="00676F96" w:rsidP="00CF5BBB"/>
    <w:p w:rsidR="00676F96" w:rsidRDefault="00676F96" w:rsidP="00CF5BBB"/>
    <w:p w:rsidR="00CF5BBB" w:rsidRDefault="00CF5BBB" w:rsidP="00CF5BBB"/>
    <w:p w:rsidR="00540FAD" w:rsidRPr="00540FAD" w:rsidRDefault="00E11AA8" w:rsidP="00540FAD">
      <w:pPr>
        <w:jc w:val="right"/>
        <w:rPr>
          <w:rStyle w:val="Forte"/>
          <w:sz w:val="32"/>
        </w:rPr>
      </w:pPr>
      <w:hyperlink r:id="rId10" w:history="1">
        <w:r w:rsidR="00540FAD" w:rsidRPr="00540FAD">
          <w:rPr>
            <w:rStyle w:val="Forte"/>
            <w:sz w:val="32"/>
          </w:rPr>
          <w:t xml:space="preserve">Acompanhamento de Sessão - </w:t>
        </w:r>
        <w:proofErr w:type="spellStart"/>
        <w:proofErr w:type="gramStart"/>
        <w:r w:rsidR="00540FAD" w:rsidRPr="00540FAD">
          <w:rPr>
            <w:rStyle w:val="Forte"/>
            <w:sz w:val="32"/>
          </w:rPr>
          <w:t>PJe</w:t>
        </w:r>
        <w:proofErr w:type="spellEnd"/>
        <w:proofErr w:type="gramEnd"/>
      </w:hyperlink>
    </w:p>
    <w:p w:rsidR="00676F96" w:rsidRDefault="00676F96" w:rsidP="00676F96">
      <w:pPr>
        <w:jc w:val="right"/>
        <w:rPr>
          <w:rStyle w:val="Forte"/>
          <w:sz w:val="32"/>
        </w:rPr>
      </w:pPr>
    </w:p>
    <w:p w:rsidR="00676F96" w:rsidRDefault="008D5689" w:rsidP="00676F96">
      <w:pPr>
        <w:jc w:val="right"/>
        <w:rPr>
          <w:rStyle w:val="Forte"/>
          <w:sz w:val="32"/>
        </w:rPr>
      </w:pPr>
      <w:r>
        <w:rPr>
          <w:rStyle w:val="Forte"/>
          <w:sz w:val="32"/>
        </w:rPr>
        <w:t xml:space="preserve">Caso de </w:t>
      </w:r>
      <w:r w:rsidR="004B489B">
        <w:rPr>
          <w:rStyle w:val="Forte"/>
          <w:sz w:val="32"/>
        </w:rPr>
        <w:t>Teste</w:t>
      </w:r>
    </w:p>
    <w:p w:rsidR="00CF5BBB" w:rsidRDefault="00CF5BBB">
      <w:pPr>
        <w:rPr>
          <w:rStyle w:val="Forte"/>
        </w:rPr>
      </w:pPr>
      <w:r>
        <w:rPr>
          <w:rStyle w:val="Forte"/>
        </w:rPr>
        <w:br w:type="page"/>
      </w:r>
    </w:p>
    <w:p w:rsidR="00CF5BBB" w:rsidRPr="00CF5BBB" w:rsidRDefault="00CF5BBB" w:rsidP="00CF5BBB">
      <w:pPr>
        <w:rPr>
          <w:b/>
          <w:sz w:val="32"/>
        </w:rPr>
      </w:pPr>
      <w:r w:rsidRPr="00CF5BBB">
        <w:rPr>
          <w:b/>
          <w:sz w:val="32"/>
        </w:rPr>
        <w:lastRenderedPageBreak/>
        <w:t>Histórico de Alterações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385"/>
        <w:gridCol w:w="1132"/>
        <w:gridCol w:w="8222"/>
        <w:gridCol w:w="3481"/>
      </w:tblGrid>
      <w:tr w:rsidR="008E443C" w:rsidRPr="00DE2811" w:rsidTr="008E443C">
        <w:tc>
          <w:tcPr>
            <w:tcW w:w="487" w:type="pct"/>
          </w:tcPr>
          <w:p w:rsidR="00081BAF" w:rsidRPr="00DE2811" w:rsidRDefault="00081BAF" w:rsidP="00CF5BBB">
            <w:pPr>
              <w:rPr>
                <w:b/>
              </w:rPr>
            </w:pPr>
            <w:r w:rsidRPr="00DE2811">
              <w:rPr>
                <w:b/>
              </w:rPr>
              <w:t>Data</w:t>
            </w:r>
          </w:p>
        </w:tc>
        <w:tc>
          <w:tcPr>
            <w:tcW w:w="398" w:type="pct"/>
          </w:tcPr>
          <w:p w:rsidR="00081BAF" w:rsidRPr="00DE2811" w:rsidRDefault="00081BAF" w:rsidP="00CF5BBB">
            <w:pPr>
              <w:rPr>
                <w:b/>
              </w:rPr>
            </w:pPr>
            <w:r w:rsidRPr="00DE2811">
              <w:rPr>
                <w:b/>
              </w:rPr>
              <w:t>Versão</w:t>
            </w:r>
          </w:p>
        </w:tc>
        <w:tc>
          <w:tcPr>
            <w:tcW w:w="2891" w:type="pct"/>
          </w:tcPr>
          <w:p w:rsidR="00081BAF" w:rsidRPr="00DE2811" w:rsidRDefault="00081BAF" w:rsidP="00CF5BBB">
            <w:pPr>
              <w:rPr>
                <w:b/>
              </w:rPr>
            </w:pPr>
            <w:r w:rsidRPr="00DE2811">
              <w:rPr>
                <w:b/>
              </w:rPr>
              <w:t>Descrição</w:t>
            </w:r>
          </w:p>
        </w:tc>
        <w:tc>
          <w:tcPr>
            <w:tcW w:w="1224" w:type="pct"/>
          </w:tcPr>
          <w:p w:rsidR="00081BAF" w:rsidRPr="00DE2811" w:rsidRDefault="00081BAF" w:rsidP="00CF5BBB">
            <w:pPr>
              <w:rPr>
                <w:b/>
              </w:rPr>
            </w:pPr>
            <w:r w:rsidRPr="00DE2811">
              <w:rPr>
                <w:b/>
              </w:rPr>
              <w:t>Autor</w:t>
            </w:r>
          </w:p>
        </w:tc>
      </w:tr>
      <w:tr w:rsidR="008E443C" w:rsidRPr="00DE2811" w:rsidTr="008E443C">
        <w:tc>
          <w:tcPr>
            <w:tcW w:w="487" w:type="pct"/>
          </w:tcPr>
          <w:p w:rsidR="008D5689" w:rsidRPr="00DE2811" w:rsidRDefault="00510474" w:rsidP="00510474">
            <w:r>
              <w:t>14</w:t>
            </w:r>
            <w:r w:rsidR="00680FAA">
              <w:t>/</w:t>
            </w:r>
            <w:r>
              <w:t>01/2015</w:t>
            </w:r>
          </w:p>
        </w:tc>
        <w:tc>
          <w:tcPr>
            <w:tcW w:w="398" w:type="pct"/>
          </w:tcPr>
          <w:p w:rsidR="008D5689" w:rsidRPr="00DE2811" w:rsidRDefault="00DE2811" w:rsidP="00DE2811">
            <w:r>
              <w:t>0.1</w:t>
            </w:r>
          </w:p>
        </w:tc>
        <w:tc>
          <w:tcPr>
            <w:tcW w:w="2891" w:type="pct"/>
          </w:tcPr>
          <w:p w:rsidR="008D5689" w:rsidRPr="00DE2811" w:rsidRDefault="00DE2811" w:rsidP="00DE2811">
            <w:r>
              <w:t>Elaboração do documento</w:t>
            </w:r>
          </w:p>
        </w:tc>
        <w:tc>
          <w:tcPr>
            <w:tcW w:w="1224" w:type="pct"/>
          </w:tcPr>
          <w:p w:rsidR="008D5689" w:rsidRPr="00DE2811" w:rsidRDefault="00C13150" w:rsidP="00DE2811">
            <w:r>
              <w:t xml:space="preserve">Alexandre Luiz </w:t>
            </w:r>
            <w:proofErr w:type="spellStart"/>
            <w:r>
              <w:t>Boruschenko</w:t>
            </w:r>
            <w:proofErr w:type="spellEnd"/>
            <w:r>
              <w:t xml:space="preserve"> Moro</w:t>
            </w:r>
          </w:p>
        </w:tc>
      </w:tr>
      <w:tr w:rsidR="000403E5" w:rsidRPr="008E443C" w:rsidTr="008E443C">
        <w:tc>
          <w:tcPr>
            <w:tcW w:w="487" w:type="pct"/>
          </w:tcPr>
          <w:p w:rsidR="000403E5" w:rsidRPr="008E443C" w:rsidRDefault="000403E5" w:rsidP="008E443C"/>
        </w:tc>
        <w:tc>
          <w:tcPr>
            <w:tcW w:w="398" w:type="pct"/>
          </w:tcPr>
          <w:p w:rsidR="000403E5" w:rsidRPr="008E443C" w:rsidRDefault="000403E5" w:rsidP="008E443C"/>
        </w:tc>
        <w:tc>
          <w:tcPr>
            <w:tcW w:w="2891" w:type="pct"/>
          </w:tcPr>
          <w:p w:rsidR="000403E5" w:rsidRPr="008E443C" w:rsidRDefault="000403E5" w:rsidP="008E443C"/>
        </w:tc>
        <w:tc>
          <w:tcPr>
            <w:tcW w:w="1224" w:type="pct"/>
          </w:tcPr>
          <w:p w:rsidR="000403E5" w:rsidRPr="008E443C" w:rsidRDefault="000403E5" w:rsidP="008E443C"/>
        </w:tc>
      </w:tr>
      <w:tr w:rsidR="000403E5" w:rsidRPr="008E443C" w:rsidTr="008E443C">
        <w:tc>
          <w:tcPr>
            <w:tcW w:w="487" w:type="pct"/>
          </w:tcPr>
          <w:p w:rsidR="000403E5" w:rsidRPr="008E443C" w:rsidRDefault="000403E5" w:rsidP="008E443C"/>
        </w:tc>
        <w:tc>
          <w:tcPr>
            <w:tcW w:w="398" w:type="pct"/>
          </w:tcPr>
          <w:p w:rsidR="000403E5" w:rsidRPr="008E443C" w:rsidRDefault="000403E5" w:rsidP="008E443C"/>
        </w:tc>
        <w:tc>
          <w:tcPr>
            <w:tcW w:w="2891" w:type="pct"/>
          </w:tcPr>
          <w:p w:rsidR="000403E5" w:rsidRPr="008E443C" w:rsidRDefault="000403E5" w:rsidP="008E443C"/>
        </w:tc>
        <w:tc>
          <w:tcPr>
            <w:tcW w:w="1224" w:type="pct"/>
          </w:tcPr>
          <w:p w:rsidR="000403E5" w:rsidRPr="008E443C" w:rsidRDefault="000403E5" w:rsidP="008E443C"/>
        </w:tc>
      </w:tr>
    </w:tbl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1269422207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081C4C" w:rsidRDefault="00081C4C" w:rsidP="00081C4C">
          <w:pPr>
            <w:pStyle w:val="CabealhodoSumrio"/>
            <w:numPr>
              <w:ilvl w:val="0"/>
              <w:numId w:val="0"/>
            </w:numPr>
          </w:pPr>
          <w:r>
            <w:t>Sumário</w:t>
          </w:r>
        </w:p>
        <w:p w:rsidR="00081C4C" w:rsidRPr="00C411CC" w:rsidRDefault="00081C4C" w:rsidP="00081C4C">
          <w:pPr>
            <w:rPr>
              <w:lang w:eastAsia="pt-BR"/>
            </w:rPr>
          </w:pPr>
        </w:p>
        <w:p w:rsidR="00C210F1" w:rsidRDefault="00081C4C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021463" w:history="1">
            <w:r w:rsidR="00C210F1" w:rsidRPr="008D3B11">
              <w:rPr>
                <w:rStyle w:val="Hyperlink"/>
                <w:rFonts w:cs="Arial"/>
                <w:noProof/>
              </w:rPr>
              <w:t>1.</w:t>
            </w:r>
            <w:r w:rsidR="00C210F1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210F1" w:rsidRPr="008D3B11">
              <w:rPr>
                <w:rStyle w:val="Hyperlink"/>
                <w:rFonts w:cs="Arial"/>
                <w:noProof/>
              </w:rPr>
              <w:t>Confirmar encerramento de sessão aberta</w:t>
            </w:r>
            <w:r w:rsidR="00C210F1">
              <w:rPr>
                <w:noProof/>
                <w:webHidden/>
              </w:rPr>
              <w:tab/>
            </w:r>
            <w:r w:rsidR="00C210F1">
              <w:rPr>
                <w:noProof/>
                <w:webHidden/>
              </w:rPr>
              <w:fldChar w:fldCharType="begin"/>
            </w:r>
            <w:r w:rsidR="00C210F1">
              <w:rPr>
                <w:noProof/>
                <w:webHidden/>
              </w:rPr>
              <w:instrText xml:space="preserve"> PAGEREF _Toc447021463 \h </w:instrText>
            </w:r>
            <w:r w:rsidR="00C210F1">
              <w:rPr>
                <w:noProof/>
                <w:webHidden/>
              </w:rPr>
            </w:r>
            <w:r w:rsidR="00C210F1">
              <w:rPr>
                <w:noProof/>
                <w:webHidden/>
              </w:rPr>
              <w:fldChar w:fldCharType="separate"/>
            </w:r>
            <w:r w:rsidR="00C210F1">
              <w:rPr>
                <w:noProof/>
                <w:webHidden/>
              </w:rPr>
              <w:t>3</w:t>
            </w:r>
            <w:r w:rsidR="00C210F1">
              <w:rPr>
                <w:noProof/>
                <w:webHidden/>
              </w:rPr>
              <w:fldChar w:fldCharType="end"/>
            </w:r>
          </w:hyperlink>
        </w:p>
        <w:p w:rsidR="00C210F1" w:rsidRDefault="00C210F1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7021464" w:history="1">
            <w:r w:rsidRPr="008D3B11">
              <w:rPr>
                <w:rStyle w:val="Hyperlink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D3B11">
              <w:rPr>
                <w:rStyle w:val="Hyperlink"/>
                <w:rFonts w:cs="Arial"/>
                <w:noProof/>
              </w:rPr>
              <w:t>Não confirmar encerramento de sessão aberta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0F1" w:rsidRDefault="00C210F1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7021465" w:history="1">
            <w:r w:rsidRPr="008D3B11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D3B11">
              <w:rPr>
                <w:rStyle w:val="Hyperlink"/>
                <w:rFonts w:cs="Arial"/>
                <w:noProof/>
              </w:rPr>
              <w:t>Tentar encerrar sessão já encerrada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4C" w:rsidRDefault="00081C4C" w:rsidP="00081C4C">
          <w:r>
            <w:rPr>
              <w:b/>
              <w:bCs/>
            </w:rPr>
            <w:fldChar w:fldCharType="end"/>
          </w:r>
        </w:p>
      </w:sdtContent>
    </w:sdt>
    <w:p w:rsidR="006C5138" w:rsidRDefault="00081C4C" w:rsidP="001D0A0B">
      <w:pPr>
        <w:pStyle w:val="Ttulo1"/>
        <w:numPr>
          <w:ilvl w:val="0"/>
          <w:numId w:val="0"/>
        </w:numPr>
        <w:ind w:left="360"/>
        <w:jc w:val="both"/>
      </w:pPr>
      <w:r>
        <w:br w:type="page"/>
      </w:r>
    </w:p>
    <w:p w:rsidR="00FA55FB" w:rsidRDefault="000E43E9" w:rsidP="00FA55FB">
      <w:pPr>
        <w:pStyle w:val="Ttulo1"/>
        <w:ind w:left="360"/>
        <w:jc w:val="both"/>
        <w:rPr>
          <w:rFonts w:ascii="Arial" w:hAnsi="Arial" w:cs="Arial"/>
        </w:rPr>
      </w:pPr>
      <w:bookmarkStart w:id="0" w:name="_Toc447021463"/>
      <w:r w:rsidRPr="000E43E9">
        <w:rPr>
          <w:rFonts w:ascii="Arial" w:hAnsi="Arial" w:cs="Arial"/>
        </w:rPr>
        <w:lastRenderedPageBreak/>
        <w:t>Confirmar encerramento de</w:t>
      </w:r>
      <w:r w:rsidR="00510474" w:rsidRPr="000E43E9">
        <w:rPr>
          <w:rFonts w:ascii="Arial" w:hAnsi="Arial" w:cs="Arial"/>
        </w:rPr>
        <w:t xml:space="preserve"> sessão aberta</w:t>
      </w:r>
      <w:bookmarkEnd w:id="0"/>
    </w:p>
    <w:p w:rsidR="000E43E9" w:rsidRPr="000E43E9" w:rsidRDefault="000E43E9" w:rsidP="000E43E9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868"/>
        <w:gridCol w:w="549"/>
        <w:gridCol w:w="2378"/>
        <w:gridCol w:w="2127"/>
        <w:gridCol w:w="3967"/>
        <w:gridCol w:w="4331"/>
      </w:tblGrid>
      <w:tr w:rsidR="00FA55FB" w:rsidRPr="00832A81" w:rsidTr="00324F78">
        <w:trPr>
          <w:trHeight w:val="464"/>
        </w:trPr>
        <w:tc>
          <w:tcPr>
            <w:tcW w:w="498" w:type="pct"/>
            <w:gridSpan w:val="2"/>
            <w:shd w:val="clear" w:color="auto" w:fill="DBE5F1" w:themeFill="accent1" w:themeFillTint="33"/>
            <w:vAlign w:val="center"/>
          </w:tcPr>
          <w:p w:rsidR="00FA55FB" w:rsidRDefault="00FA55FB" w:rsidP="008253D1">
            <w:pPr>
              <w:rPr>
                <w:b/>
              </w:rPr>
            </w:pPr>
            <w:r w:rsidRPr="00DE2811">
              <w:rPr>
                <w:b/>
              </w:rPr>
              <w:t>Cenário</w:t>
            </w:r>
            <w:r>
              <w:rPr>
                <w:b/>
              </w:rPr>
              <w:t>:</w:t>
            </w:r>
          </w:p>
        </w:tc>
        <w:tc>
          <w:tcPr>
            <w:tcW w:w="4502" w:type="pct"/>
            <w:gridSpan w:val="4"/>
            <w:shd w:val="clear" w:color="auto" w:fill="FFFFFF" w:themeFill="background1"/>
            <w:vAlign w:val="center"/>
          </w:tcPr>
          <w:p w:rsidR="00FA55FB" w:rsidRPr="00832A81" w:rsidRDefault="000E43E9" w:rsidP="00896A55">
            <w:pPr>
              <w:rPr>
                <w:b/>
              </w:rPr>
            </w:pPr>
            <w:r>
              <w:t>Confirmar encerramento de</w:t>
            </w:r>
            <w:r w:rsidR="00510474">
              <w:t xml:space="preserve"> sessão </w:t>
            </w:r>
            <w:r w:rsidR="00510474">
              <w:rPr>
                <w:rFonts w:cs="Arial"/>
              </w:rPr>
              <w:t>aberta</w:t>
            </w:r>
          </w:p>
        </w:tc>
      </w:tr>
      <w:tr w:rsidR="00FA55FB" w:rsidRPr="00832A81" w:rsidTr="00324F78">
        <w:trPr>
          <w:trHeight w:val="464"/>
        </w:trPr>
        <w:tc>
          <w:tcPr>
            <w:tcW w:w="498" w:type="pct"/>
            <w:gridSpan w:val="2"/>
            <w:shd w:val="clear" w:color="auto" w:fill="DBE5F1" w:themeFill="accent1" w:themeFillTint="33"/>
            <w:vAlign w:val="center"/>
          </w:tcPr>
          <w:p w:rsidR="00FA55FB" w:rsidRPr="00832A81" w:rsidRDefault="00FA55FB" w:rsidP="008253D1">
            <w:pPr>
              <w:rPr>
                <w:b/>
              </w:rPr>
            </w:pPr>
            <w:r>
              <w:rPr>
                <w:b/>
              </w:rPr>
              <w:t>Pré-Condições:</w:t>
            </w:r>
          </w:p>
        </w:tc>
        <w:tc>
          <w:tcPr>
            <w:tcW w:w="4502" w:type="pct"/>
            <w:gridSpan w:val="4"/>
            <w:shd w:val="clear" w:color="auto" w:fill="FFFFFF" w:themeFill="background1"/>
            <w:vAlign w:val="center"/>
          </w:tcPr>
          <w:p w:rsidR="00FA55FB" w:rsidRPr="00E021B3" w:rsidRDefault="00FA55FB" w:rsidP="00A822C4">
            <w:r>
              <w:t xml:space="preserve">Usuário </w:t>
            </w:r>
            <w:proofErr w:type="spellStart"/>
            <w:r w:rsidR="00376CDB">
              <w:t>logado</w:t>
            </w:r>
            <w:proofErr w:type="spellEnd"/>
            <w:r w:rsidR="00510474">
              <w:t xml:space="preserve"> com </w:t>
            </w:r>
            <w:r w:rsidR="007164FF">
              <w:t>o perfil</w:t>
            </w:r>
            <w:r w:rsidR="00C13150">
              <w:t xml:space="preserve"> Secretário</w:t>
            </w:r>
            <w:r w:rsidR="00510474">
              <w:t xml:space="preserve"> e visualizando</w:t>
            </w:r>
            <w:r w:rsidR="00A822C4">
              <w:t xml:space="preserve"> </w:t>
            </w:r>
            <w:r w:rsidR="00510474">
              <w:t>o painel do Secretário</w:t>
            </w:r>
          </w:p>
        </w:tc>
      </w:tr>
      <w:tr w:rsidR="00C210F1" w:rsidRPr="00832A81" w:rsidTr="00324F78">
        <w:trPr>
          <w:trHeight w:val="464"/>
        </w:trPr>
        <w:tc>
          <w:tcPr>
            <w:tcW w:w="498" w:type="pct"/>
            <w:gridSpan w:val="2"/>
            <w:shd w:val="clear" w:color="auto" w:fill="DBE5F1" w:themeFill="accent1" w:themeFillTint="33"/>
            <w:vAlign w:val="center"/>
          </w:tcPr>
          <w:p w:rsidR="00C210F1" w:rsidRDefault="00C210F1" w:rsidP="008253D1">
            <w:pPr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4502" w:type="pct"/>
            <w:gridSpan w:val="4"/>
            <w:shd w:val="clear" w:color="auto" w:fill="FFFFFF" w:themeFill="background1"/>
            <w:vAlign w:val="center"/>
          </w:tcPr>
          <w:p w:rsidR="00C210F1" w:rsidRDefault="00C210F1" w:rsidP="00A822C4">
            <w:r w:rsidRPr="000E43E9">
              <w:t>Situação da Sessão atualizada para “Encerrada”</w:t>
            </w:r>
          </w:p>
        </w:tc>
      </w:tr>
      <w:tr w:rsidR="00781AF2" w:rsidRPr="00832A81" w:rsidTr="00781AF2">
        <w:trPr>
          <w:trHeight w:val="464"/>
        </w:trPr>
        <w:tc>
          <w:tcPr>
            <w:tcW w:w="305" w:type="pct"/>
            <w:shd w:val="clear" w:color="auto" w:fill="DBE5F1" w:themeFill="accent1" w:themeFillTint="33"/>
            <w:vAlign w:val="center"/>
          </w:tcPr>
          <w:p w:rsidR="00FA55FB" w:rsidRPr="00832A81" w:rsidRDefault="00FA55FB" w:rsidP="008253D1">
            <w:pPr>
              <w:rPr>
                <w:b/>
              </w:rPr>
            </w:pPr>
            <w:r w:rsidRPr="00832A81">
              <w:rPr>
                <w:b/>
              </w:rPr>
              <w:t>Passo</w:t>
            </w:r>
          </w:p>
        </w:tc>
        <w:tc>
          <w:tcPr>
            <w:tcW w:w="1029" w:type="pct"/>
            <w:gridSpan w:val="2"/>
            <w:shd w:val="clear" w:color="auto" w:fill="DBE5F1" w:themeFill="accent1" w:themeFillTint="33"/>
            <w:vAlign w:val="center"/>
          </w:tcPr>
          <w:p w:rsidR="00FA55FB" w:rsidRPr="00832A81" w:rsidRDefault="00FA55FB" w:rsidP="008253D1">
            <w:pPr>
              <w:rPr>
                <w:b/>
              </w:rPr>
            </w:pPr>
            <w:r w:rsidRPr="00832A81">
              <w:rPr>
                <w:b/>
              </w:rPr>
              <w:t>Ação</w:t>
            </w:r>
          </w:p>
        </w:tc>
        <w:tc>
          <w:tcPr>
            <w:tcW w:w="748" w:type="pct"/>
            <w:shd w:val="clear" w:color="auto" w:fill="DBE5F1" w:themeFill="accent1" w:themeFillTint="33"/>
            <w:vAlign w:val="center"/>
          </w:tcPr>
          <w:p w:rsidR="00FA55FB" w:rsidRPr="00832A81" w:rsidRDefault="00FA55FB" w:rsidP="008253D1">
            <w:pPr>
              <w:rPr>
                <w:b/>
              </w:rPr>
            </w:pPr>
            <w:r w:rsidRPr="00832A81">
              <w:rPr>
                <w:b/>
              </w:rPr>
              <w:t>Dados de Entrada</w:t>
            </w:r>
          </w:p>
        </w:tc>
        <w:tc>
          <w:tcPr>
            <w:tcW w:w="1395" w:type="pct"/>
            <w:shd w:val="clear" w:color="auto" w:fill="DBE5F1" w:themeFill="accent1" w:themeFillTint="33"/>
            <w:vAlign w:val="center"/>
          </w:tcPr>
          <w:p w:rsidR="00FA55FB" w:rsidRPr="00832A81" w:rsidRDefault="00FA55FB" w:rsidP="008253D1">
            <w:pPr>
              <w:rPr>
                <w:b/>
              </w:rPr>
            </w:pPr>
            <w:r w:rsidRPr="00832A81">
              <w:rPr>
                <w:b/>
              </w:rPr>
              <w:t>Resultado Esperado</w:t>
            </w:r>
          </w:p>
        </w:tc>
        <w:tc>
          <w:tcPr>
            <w:tcW w:w="1523" w:type="pct"/>
            <w:shd w:val="clear" w:color="auto" w:fill="DBE5F1" w:themeFill="accent1" w:themeFillTint="33"/>
            <w:vAlign w:val="center"/>
          </w:tcPr>
          <w:p w:rsidR="00FA55FB" w:rsidRPr="00832A81" w:rsidRDefault="00FA55FB" w:rsidP="008253D1">
            <w:pPr>
              <w:rPr>
                <w:b/>
              </w:rPr>
            </w:pPr>
            <w:r w:rsidRPr="00832A81">
              <w:rPr>
                <w:b/>
              </w:rPr>
              <w:t>Comentário</w:t>
            </w:r>
          </w:p>
        </w:tc>
      </w:tr>
      <w:tr w:rsidR="00E64A97" w:rsidRPr="00677545" w:rsidTr="00781AF2">
        <w:trPr>
          <w:trHeight w:val="435"/>
        </w:trPr>
        <w:tc>
          <w:tcPr>
            <w:tcW w:w="305" w:type="pct"/>
            <w:shd w:val="clear" w:color="auto" w:fill="FFFFFF" w:themeFill="background1"/>
            <w:vAlign w:val="center"/>
          </w:tcPr>
          <w:p w:rsidR="00E64A97" w:rsidRPr="00DE2811" w:rsidRDefault="00E64A97" w:rsidP="008253D1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029" w:type="pct"/>
            <w:gridSpan w:val="2"/>
            <w:shd w:val="clear" w:color="auto" w:fill="FFFFFF" w:themeFill="background1"/>
            <w:vAlign w:val="center"/>
          </w:tcPr>
          <w:p w:rsidR="00E64A97" w:rsidRPr="00DE2811" w:rsidRDefault="00E64A97" w:rsidP="00DE408E">
            <w:pPr>
              <w:jc w:val="both"/>
            </w:pPr>
            <w:r>
              <w:t>Acessar tela com listagem de sessões disponíveis</w:t>
            </w:r>
          </w:p>
        </w:tc>
        <w:tc>
          <w:tcPr>
            <w:tcW w:w="748" w:type="pct"/>
            <w:shd w:val="clear" w:color="auto" w:fill="FFFFFF" w:themeFill="background1"/>
            <w:vAlign w:val="center"/>
          </w:tcPr>
          <w:p w:rsidR="00E64A97" w:rsidRPr="00DE2811" w:rsidRDefault="00E64A97" w:rsidP="00DE408E"/>
        </w:tc>
        <w:tc>
          <w:tcPr>
            <w:tcW w:w="1395" w:type="pct"/>
            <w:shd w:val="clear" w:color="auto" w:fill="FFFFFF" w:themeFill="background1"/>
            <w:vAlign w:val="center"/>
          </w:tcPr>
          <w:p w:rsidR="00E64A97" w:rsidRPr="00DE2811" w:rsidRDefault="00E64A97" w:rsidP="00DE408E">
            <w:pPr>
              <w:jc w:val="both"/>
            </w:pPr>
            <w:r>
              <w:t>Tela de sessões disponíveis</w:t>
            </w:r>
          </w:p>
        </w:tc>
        <w:tc>
          <w:tcPr>
            <w:tcW w:w="1523" w:type="pct"/>
            <w:shd w:val="clear" w:color="auto" w:fill="FFFFFF" w:themeFill="background1"/>
            <w:vAlign w:val="center"/>
          </w:tcPr>
          <w:p w:rsidR="00E64A97" w:rsidRPr="00DE2811" w:rsidRDefault="00E64A97" w:rsidP="008253D1">
            <w:pPr>
              <w:jc w:val="both"/>
            </w:pPr>
          </w:p>
        </w:tc>
      </w:tr>
      <w:tr w:rsidR="00E64A97" w:rsidRPr="00677545" w:rsidTr="00781AF2">
        <w:trPr>
          <w:trHeight w:val="809"/>
        </w:trPr>
        <w:tc>
          <w:tcPr>
            <w:tcW w:w="305" w:type="pct"/>
            <w:shd w:val="clear" w:color="auto" w:fill="FFFFFF" w:themeFill="background1"/>
            <w:vAlign w:val="center"/>
          </w:tcPr>
          <w:p w:rsidR="00E64A97" w:rsidRPr="00DE2811" w:rsidRDefault="00E64A97" w:rsidP="008253D1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029" w:type="pct"/>
            <w:gridSpan w:val="2"/>
            <w:shd w:val="clear" w:color="auto" w:fill="FFFFFF" w:themeFill="background1"/>
            <w:vAlign w:val="center"/>
          </w:tcPr>
          <w:p w:rsidR="00E64A97" w:rsidRDefault="00E64A97" w:rsidP="000E43E9">
            <w:pPr>
              <w:jc w:val="both"/>
            </w:pPr>
            <w:r>
              <w:t xml:space="preserve">Selecionar uma sessão </w:t>
            </w:r>
            <w:r w:rsidR="00510474">
              <w:t xml:space="preserve">aberta </w:t>
            </w:r>
            <w:r w:rsidR="000E43E9">
              <w:t>n</w:t>
            </w:r>
            <w:r>
              <w:t>a listagem</w:t>
            </w:r>
          </w:p>
        </w:tc>
        <w:tc>
          <w:tcPr>
            <w:tcW w:w="748" w:type="pct"/>
            <w:shd w:val="clear" w:color="auto" w:fill="FFFFFF" w:themeFill="background1"/>
            <w:vAlign w:val="center"/>
          </w:tcPr>
          <w:p w:rsidR="00E64A97" w:rsidRPr="00DE2811" w:rsidRDefault="00E64A97" w:rsidP="00DE408E">
            <w:pPr>
              <w:jc w:val="both"/>
            </w:pPr>
          </w:p>
        </w:tc>
        <w:tc>
          <w:tcPr>
            <w:tcW w:w="1395" w:type="pct"/>
            <w:shd w:val="clear" w:color="auto" w:fill="FFFFFF" w:themeFill="background1"/>
            <w:vAlign w:val="center"/>
          </w:tcPr>
          <w:p w:rsidR="00E64A97" w:rsidRPr="00DE2811" w:rsidRDefault="00E64A97" w:rsidP="00043D70">
            <w:r w:rsidRPr="00063CB5">
              <w:t xml:space="preserve">O sistema exibe a tela inicial </w:t>
            </w:r>
            <w:r>
              <w:t>de acompanhamento da sessão (um dos painéis disponíveis) com a listagem dos processos.</w:t>
            </w:r>
          </w:p>
        </w:tc>
        <w:tc>
          <w:tcPr>
            <w:tcW w:w="1523" w:type="pct"/>
            <w:shd w:val="clear" w:color="auto" w:fill="FFFFFF" w:themeFill="background1"/>
            <w:vAlign w:val="center"/>
          </w:tcPr>
          <w:p w:rsidR="00E64A97" w:rsidRPr="00324F78" w:rsidRDefault="00E64A97" w:rsidP="008253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64A97" w:rsidRPr="00677545" w:rsidTr="00680FAA">
        <w:trPr>
          <w:trHeight w:val="809"/>
        </w:trPr>
        <w:tc>
          <w:tcPr>
            <w:tcW w:w="305" w:type="pct"/>
            <w:shd w:val="clear" w:color="auto" w:fill="FFFFFF" w:themeFill="background1"/>
            <w:vAlign w:val="center"/>
          </w:tcPr>
          <w:p w:rsidR="00E64A97" w:rsidRDefault="00E64A97" w:rsidP="00C92E8B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029" w:type="pct"/>
            <w:gridSpan w:val="2"/>
            <w:shd w:val="clear" w:color="auto" w:fill="FFFFFF" w:themeFill="background1"/>
            <w:vAlign w:val="center"/>
          </w:tcPr>
          <w:p w:rsidR="00E64A97" w:rsidRDefault="00A822C4" w:rsidP="00DE408E">
            <w:pPr>
              <w:jc w:val="both"/>
            </w:pPr>
            <w:r>
              <w:t>Clicar no botão ENCERRAR SESSÃO</w:t>
            </w:r>
          </w:p>
        </w:tc>
        <w:tc>
          <w:tcPr>
            <w:tcW w:w="748" w:type="pct"/>
            <w:shd w:val="clear" w:color="auto" w:fill="FFFFFF" w:themeFill="background1"/>
            <w:vAlign w:val="center"/>
          </w:tcPr>
          <w:p w:rsidR="00E64A97" w:rsidRPr="00DE2811" w:rsidRDefault="00E64A97" w:rsidP="00DE408E">
            <w:pPr>
              <w:jc w:val="both"/>
            </w:pPr>
          </w:p>
        </w:tc>
        <w:tc>
          <w:tcPr>
            <w:tcW w:w="1395" w:type="pct"/>
            <w:shd w:val="clear" w:color="auto" w:fill="FFFFFF" w:themeFill="background1"/>
            <w:vAlign w:val="center"/>
          </w:tcPr>
          <w:p w:rsidR="00C13150" w:rsidRPr="00063CB5" w:rsidRDefault="00A822C4" w:rsidP="00C13150">
            <w:r>
              <w:t>Sistema exibe a mensagem “</w:t>
            </w:r>
            <w:r w:rsidRPr="00A822C4">
              <w:t>Atenção! Após encerrar a Sessão os dispositivos dos votos não poderão mais ser editados e os votos completos poderão ser visualizados so</w:t>
            </w:r>
            <w:r>
              <w:t xml:space="preserve">mente no </w:t>
            </w:r>
            <w:proofErr w:type="spellStart"/>
            <w:proofErr w:type="gramStart"/>
            <w:r>
              <w:t>PJe</w:t>
            </w:r>
            <w:proofErr w:type="spellEnd"/>
            <w:proofErr w:type="gramEnd"/>
            <w:r>
              <w:t>. Confirma Encerrar</w:t>
            </w:r>
            <w:r w:rsidRPr="00A822C4">
              <w:t>?</w:t>
            </w:r>
            <w:r>
              <w:t>”</w:t>
            </w:r>
          </w:p>
        </w:tc>
        <w:tc>
          <w:tcPr>
            <w:tcW w:w="1523" w:type="pct"/>
            <w:shd w:val="clear" w:color="auto" w:fill="FFFFFF" w:themeFill="background1"/>
            <w:vAlign w:val="center"/>
          </w:tcPr>
          <w:p w:rsidR="00E64A97" w:rsidRPr="00DE2811" w:rsidRDefault="00E64A97" w:rsidP="00C92E8B"/>
        </w:tc>
      </w:tr>
      <w:tr w:rsidR="00043D70" w:rsidRPr="00677545" w:rsidTr="00680FAA">
        <w:trPr>
          <w:trHeight w:val="809"/>
        </w:trPr>
        <w:tc>
          <w:tcPr>
            <w:tcW w:w="305" w:type="pct"/>
            <w:shd w:val="clear" w:color="auto" w:fill="FFFFFF" w:themeFill="background1"/>
            <w:vAlign w:val="center"/>
          </w:tcPr>
          <w:p w:rsidR="00043D70" w:rsidRDefault="00043D70" w:rsidP="00C92E8B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029" w:type="pct"/>
            <w:gridSpan w:val="2"/>
            <w:shd w:val="clear" w:color="auto" w:fill="FFFFFF" w:themeFill="background1"/>
            <w:vAlign w:val="center"/>
          </w:tcPr>
          <w:p w:rsidR="00043D70" w:rsidRDefault="00A822C4" w:rsidP="00043D70">
            <w:pPr>
              <w:jc w:val="both"/>
            </w:pPr>
            <w:r>
              <w:t>Confirmar o encerramento da sessão</w:t>
            </w:r>
          </w:p>
        </w:tc>
        <w:tc>
          <w:tcPr>
            <w:tcW w:w="748" w:type="pct"/>
            <w:shd w:val="clear" w:color="auto" w:fill="FFFFFF" w:themeFill="background1"/>
            <w:vAlign w:val="center"/>
          </w:tcPr>
          <w:p w:rsidR="00043D70" w:rsidRPr="00DE2811" w:rsidRDefault="00043D70" w:rsidP="00DE408E">
            <w:pPr>
              <w:jc w:val="both"/>
            </w:pPr>
          </w:p>
        </w:tc>
        <w:tc>
          <w:tcPr>
            <w:tcW w:w="1395" w:type="pct"/>
            <w:shd w:val="clear" w:color="auto" w:fill="FFFFFF" w:themeFill="background1"/>
            <w:vAlign w:val="center"/>
          </w:tcPr>
          <w:p w:rsidR="00A822C4" w:rsidRDefault="00A822C4" w:rsidP="00A822C4">
            <w:r>
              <w:t>O Sistema realiza o seguinte:</w:t>
            </w:r>
          </w:p>
          <w:p w:rsidR="00A822C4" w:rsidRDefault="00A822C4" w:rsidP="00A822C4">
            <w:r>
              <w:t>- Atualiza o status da sessão para encerrada;</w:t>
            </w:r>
          </w:p>
          <w:p w:rsidR="00A822C4" w:rsidRDefault="00A822C4" w:rsidP="00A822C4">
            <w:r>
              <w:t>- Desabilita a edição dos dispositivos dos votos da sessão;</w:t>
            </w:r>
          </w:p>
          <w:p w:rsidR="00A822C4" w:rsidRDefault="00A822C4" w:rsidP="00A822C4">
            <w:r>
              <w:t>- Desabilita a visualização dos votos completos;</w:t>
            </w:r>
          </w:p>
          <w:p w:rsidR="00A822C4" w:rsidRDefault="00A822C4" w:rsidP="00A822C4">
            <w:r>
              <w:t>- Exibe a opção de emitir o relatório da Sessão.</w:t>
            </w:r>
          </w:p>
        </w:tc>
        <w:tc>
          <w:tcPr>
            <w:tcW w:w="1523" w:type="pct"/>
            <w:shd w:val="clear" w:color="auto" w:fill="FFFFFF" w:themeFill="background1"/>
            <w:vAlign w:val="center"/>
          </w:tcPr>
          <w:p w:rsidR="00043D70" w:rsidRPr="00DE2811" w:rsidRDefault="00043D70" w:rsidP="001D2EC6"/>
        </w:tc>
      </w:tr>
    </w:tbl>
    <w:p w:rsidR="000E43E9" w:rsidRDefault="000E43E9" w:rsidP="001901B8">
      <w:pPr>
        <w:jc w:val="both"/>
      </w:pPr>
    </w:p>
    <w:p w:rsidR="000E43E9" w:rsidRDefault="000E43E9" w:rsidP="000E43E9">
      <w:pPr>
        <w:pStyle w:val="Ttulo1"/>
        <w:ind w:left="360"/>
        <w:jc w:val="both"/>
        <w:rPr>
          <w:rFonts w:ascii="Arial" w:hAnsi="Arial" w:cs="Arial"/>
        </w:rPr>
      </w:pPr>
      <w:bookmarkStart w:id="1" w:name="_Toc447021464"/>
      <w:r>
        <w:rPr>
          <w:rFonts w:ascii="Arial" w:hAnsi="Arial" w:cs="Arial"/>
        </w:rPr>
        <w:t>Não c</w:t>
      </w:r>
      <w:r w:rsidRPr="000E43E9">
        <w:rPr>
          <w:rFonts w:ascii="Arial" w:hAnsi="Arial" w:cs="Arial"/>
        </w:rPr>
        <w:t>onfirmar encerramento de sessão aberta</w:t>
      </w:r>
      <w:bookmarkEnd w:id="1"/>
    </w:p>
    <w:p w:rsidR="000E43E9" w:rsidRPr="000E43E9" w:rsidRDefault="000E43E9" w:rsidP="000E43E9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868"/>
        <w:gridCol w:w="549"/>
        <w:gridCol w:w="2378"/>
        <w:gridCol w:w="2127"/>
        <w:gridCol w:w="3967"/>
        <w:gridCol w:w="4331"/>
      </w:tblGrid>
      <w:tr w:rsidR="000E43E9" w:rsidRPr="00832A81" w:rsidTr="00917CE1">
        <w:trPr>
          <w:trHeight w:val="464"/>
        </w:trPr>
        <w:tc>
          <w:tcPr>
            <w:tcW w:w="498" w:type="pct"/>
            <w:gridSpan w:val="2"/>
            <w:shd w:val="clear" w:color="auto" w:fill="DBE5F1" w:themeFill="accent1" w:themeFillTint="33"/>
            <w:vAlign w:val="center"/>
          </w:tcPr>
          <w:p w:rsidR="000E43E9" w:rsidRDefault="000E43E9" w:rsidP="00917CE1">
            <w:pPr>
              <w:rPr>
                <w:b/>
              </w:rPr>
            </w:pPr>
            <w:r w:rsidRPr="00DE2811">
              <w:rPr>
                <w:b/>
              </w:rPr>
              <w:t>Cenário</w:t>
            </w:r>
            <w:r>
              <w:rPr>
                <w:b/>
              </w:rPr>
              <w:t>:</w:t>
            </w:r>
          </w:p>
        </w:tc>
        <w:tc>
          <w:tcPr>
            <w:tcW w:w="4502" w:type="pct"/>
            <w:gridSpan w:val="4"/>
            <w:shd w:val="clear" w:color="auto" w:fill="FFFFFF" w:themeFill="background1"/>
            <w:vAlign w:val="center"/>
          </w:tcPr>
          <w:p w:rsidR="000E43E9" w:rsidRPr="00832A81" w:rsidRDefault="000E43E9" w:rsidP="00917CE1">
            <w:pPr>
              <w:rPr>
                <w:b/>
              </w:rPr>
            </w:pPr>
            <w:r>
              <w:t xml:space="preserve">Não confirmar encerramento de sessão </w:t>
            </w:r>
            <w:r>
              <w:rPr>
                <w:rFonts w:cs="Arial"/>
              </w:rPr>
              <w:t>aberta</w:t>
            </w:r>
          </w:p>
        </w:tc>
      </w:tr>
      <w:tr w:rsidR="000E43E9" w:rsidRPr="00832A81" w:rsidTr="00917CE1">
        <w:trPr>
          <w:trHeight w:val="464"/>
        </w:trPr>
        <w:tc>
          <w:tcPr>
            <w:tcW w:w="498" w:type="pct"/>
            <w:gridSpan w:val="2"/>
            <w:shd w:val="clear" w:color="auto" w:fill="DBE5F1" w:themeFill="accent1" w:themeFillTint="33"/>
            <w:vAlign w:val="center"/>
          </w:tcPr>
          <w:p w:rsidR="000E43E9" w:rsidRPr="00832A81" w:rsidRDefault="000E43E9" w:rsidP="00917CE1">
            <w:pPr>
              <w:rPr>
                <w:b/>
              </w:rPr>
            </w:pPr>
            <w:r>
              <w:rPr>
                <w:b/>
              </w:rPr>
              <w:t>Pré-Condições:</w:t>
            </w:r>
          </w:p>
        </w:tc>
        <w:tc>
          <w:tcPr>
            <w:tcW w:w="4502" w:type="pct"/>
            <w:gridSpan w:val="4"/>
            <w:shd w:val="clear" w:color="auto" w:fill="FFFFFF" w:themeFill="background1"/>
            <w:vAlign w:val="center"/>
          </w:tcPr>
          <w:p w:rsidR="000E43E9" w:rsidRPr="00E021B3" w:rsidRDefault="000E43E9" w:rsidP="00917CE1">
            <w:r>
              <w:t xml:space="preserve">Usuário </w:t>
            </w:r>
            <w:proofErr w:type="spellStart"/>
            <w:r>
              <w:t>logado</w:t>
            </w:r>
            <w:proofErr w:type="spellEnd"/>
            <w:r>
              <w:t xml:space="preserve"> com o perfil Secretário e visualizando o painel do Secretário</w:t>
            </w:r>
          </w:p>
        </w:tc>
      </w:tr>
      <w:tr w:rsidR="00C210F1" w:rsidRPr="00832A81" w:rsidTr="00917CE1">
        <w:trPr>
          <w:trHeight w:val="464"/>
        </w:trPr>
        <w:tc>
          <w:tcPr>
            <w:tcW w:w="498" w:type="pct"/>
            <w:gridSpan w:val="2"/>
            <w:shd w:val="clear" w:color="auto" w:fill="DBE5F1" w:themeFill="accent1" w:themeFillTint="33"/>
            <w:vAlign w:val="center"/>
          </w:tcPr>
          <w:p w:rsidR="00C210F1" w:rsidRDefault="00C210F1" w:rsidP="00917CE1">
            <w:pPr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4502" w:type="pct"/>
            <w:gridSpan w:val="4"/>
            <w:shd w:val="clear" w:color="auto" w:fill="FFFFFF" w:themeFill="background1"/>
            <w:vAlign w:val="center"/>
          </w:tcPr>
          <w:p w:rsidR="00C210F1" w:rsidRDefault="00C210F1" w:rsidP="00917CE1">
            <w:r w:rsidRPr="000E43E9">
              <w:t xml:space="preserve">Situação da Sessão </w:t>
            </w:r>
            <w:r>
              <w:t>permanece inalterada</w:t>
            </w:r>
          </w:p>
        </w:tc>
      </w:tr>
      <w:tr w:rsidR="000E43E9" w:rsidRPr="00832A81" w:rsidTr="00917CE1">
        <w:trPr>
          <w:trHeight w:val="464"/>
        </w:trPr>
        <w:tc>
          <w:tcPr>
            <w:tcW w:w="305" w:type="pct"/>
            <w:shd w:val="clear" w:color="auto" w:fill="DBE5F1" w:themeFill="accent1" w:themeFillTint="33"/>
            <w:vAlign w:val="center"/>
          </w:tcPr>
          <w:p w:rsidR="000E43E9" w:rsidRPr="00832A81" w:rsidRDefault="000E43E9" w:rsidP="00917CE1">
            <w:pPr>
              <w:rPr>
                <w:b/>
              </w:rPr>
            </w:pPr>
            <w:r w:rsidRPr="00832A81">
              <w:rPr>
                <w:b/>
              </w:rPr>
              <w:t>Passo</w:t>
            </w:r>
          </w:p>
        </w:tc>
        <w:tc>
          <w:tcPr>
            <w:tcW w:w="1029" w:type="pct"/>
            <w:gridSpan w:val="2"/>
            <w:shd w:val="clear" w:color="auto" w:fill="DBE5F1" w:themeFill="accent1" w:themeFillTint="33"/>
            <w:vAlign w:val="center"/>
          </w:tcPr>
          <w:p w:rsidR="000E43E9" w:rsidRPr="00832A81" w:rsidRDefault="000E43E9" w:rsidP="00917CE1">
            <w:pPr>
              <w:rPr>
                <w:b/>
              </w:rPr>
            </w:pPr>
            <w:r w:rsidRPr="00832A81">
              <w:rPr>
                <w:b/>
              </w:rPr>
              <w:t>Ação</w:t>
            </w:r>
          </w:p>
        </w:tc>
        <w:tc>
          <w:tcPr>
            <w:tcW w:w="748" w:type="pct"/>
            <w:shd w:val="clear" w:color="auto" w:fill="DBE5F1" w:themeFill="accent1" w:themeFillTint="33"/>
            <w:vAlign w:val="center"/>
          </w:tcPr>
          <w:p w:rsidR="000E43E9" w:rsidRPr="00832A81" w:rsidRDefault="000E43E9" w:rsidP="00917CE1">
            <w:pPr>
              <w:rPr>
                <w:b/>
              </w:rPr>
            </w:pPr>
            <w:r w:rsidRPr="00832A81">
              <w:rPr>
                <w:b/>
              </w:rPr>
              <w:t>Dados de Entrada</w:t>
            </w:r>
          </w:p>
        </w:tc>
        <w:tc>
          <w:tcPr>
            <w:tcW w:w="1395" w:type="pct"/>
            <w:shd w:val="clear" w:color="auto" w:fill="DBE5F1" w:themeFill="accent1" w:themeFillTint="33"/>
            <w:vAlign w:val="center"/>
          </w:tcPr>
          <w:p w:rsidR="000E43E9" w:rsidRPr="00832A81" w:rsidRDefault="000E43E9" w:rsidP="00917CE1">
            <w:pPr>
              <w:rPr>
                <w:b/>
              </w:rPr>
            </w:pPr>
            <w:r w:rsidRPr="00832A81">
              <w:rPr>
                <w:b/>
              </w:rPr>
              <w:t>Resultado Esperado</w:t>
            </w:r>
          </w:p>
        </w:tc>
        <w:tc>
          <w:tcPr>
            <w:tcW w:w="1523" w:type="pct"/>
            <w:shd w:val="clear" w:color="auto" w:fill="DBE5F1" w:themeFill="accent1" w:themeFillTint="33"/>
            <w:vAlign w:val="center"/>
          </w:tcPr>
          <w:p w:rsidR="000E43E9" w:rsidRPr="00832A81" w:rsidRDefault="000E43E9" w:rsidP="00917CE1">
            <w:pPr>
              <w:rPr>
                <w:b/>
              </w:rPr>
            </w:pPr>
            <w:r w:rsidRPr="00832A81">
              <w:rPr>
                <w:b/>
              </w:rPr>
              <w:t>Comentário</w:t>
            </w:r>
          </w:p>
        </w:tc>
      </w:tr>
      <w:tr w:rsidR="000E43E9" w:rsidRPr="00677545" w:rsidTr="00917CE1">
        <w:trPr>
          <w:trHeight w:val="435"/>
        </w:trPr>
        <w:tc>
          <w:tcPr>
            <w:tcW w:w="305" w:type="pct"/>
            <w:shd w:val="clear" w:color="auto" w:fill="FFFFFF" w:themeFill="background1"/>
            <w:vAlign w:val="center"/>
          </w:tcPr>
          <w:p w:rsidR="000E43E9" w:rsidRPr="00DE2811" w:rsidRDefault="000E43E9" w:rsidP="00917CE1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029" w:type="pct"/>
            <w:gridSpan w:val="2"/>
            <w:shd w:val="clear" w:color="auto" w:fill="FFFFFF" w:themeFill="background1"/>
            <w:vAlign w:val="center"/>
          </w:tcPr>
          <w:p w:rsidR="000E43E9" w:rsidRPr="00DE2811" w:rsidRDefault="000E43E9" w:rsidP="00917CE1">
            <w:pPr>
              <w:jc w:val="both"/>
            </w:pPr>
            <w:r>
              <w:t>Acessar tela com listagem de sessões disponíveis</w:t>
            </w:r>
          </w:p>
        </w:tc>
        <w:tc>
          <w:tcPr>
            <w:tcW w:w="748" w:type="pct"/>
            <w:shd w:val="clear" w:color="auto" w:fill="FFFFFF" w:themeFill="background1"/>
            <w:vAlign w:val="center"/>
          </w:tcPr>
          <w:p w:rsidR="000E43E9" w:rsidRPr="00DE2811" w:rsidRDefault="000E43E9" w:rsidP="00917CE1"/>
        </w:tc>
        <w:tc>
          <w:tcPr>
            <w:tcW w:w="1395" w:type="pct"/>
            <w:shd w:val="clear" w:color="auto" w:fill="FFFFFF" w:themeFill="background1"/>
            <w:vAlign w:val="center"/>
          </w:tcPr>
          <w:p w:rsidR="000E43E9" w:rsidRPr="00DE2811" w:rsidRDefault="000E43E9" w:rsidP="00917CE1">
            <w:pPr>
              <w:jc w:val="both"/>
            </w:pPr>
            <w:r>
              <w:t>Tela de sessões disponíveis</w:t>
            </w:r>
          </w:p>
        </w:tc>
        <w:tc>
          <w:tcPr>
            <w:tcW w:w="1523" w:type="pct"/>
            <w:shd w:val="clear" w:color="auto" w:fill="FFFFFF" w:themeFill="background1"/>
            <w:vAlign w:val="center"/>
          </w:tcPr>
          <w:p w:rsidR="000E43E9" w:rsidRPr="00DE2811" w:rsidRDefault="000E43E9" w:rsidP="00917CE1">
            <w:pPr>
              <w:jc w:val="both"/>
            </w:pPr>
          </w:p>
        </w:tc>
      </w:tr>
      <w:tr w:rsidR="000E43E9" w:rsidRPr="00677545" w:rsidTr="00917CE1">
        <w:trPr>
          <w:trHeight w:val="809"/>
        </w:trPr>
        <w:tc>
          <w:tcPr>
            <w:tcW w:w="305" w:type="pct"/>
            <w:shd w:val="clear" w:color="auto" w:fill="FFFFFF" w:themeFill="background1"/>
            <w:vAlign w:val="center"/>
          </w:tcPr>
          <w:p w:rsidR="000E43E9" w:rsidRPr="00DE2811" w:rsidRDefault="000E43E9" w:rsidP="00917CE1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029" w:type="pct"/>
            <w:gridSpan w:val="2"/>
            <w:shd w:val="clear" w:color="auto" w:fill="FFFFFF" w:themeFill="background1"/>
            <w:vAlign w:val="center"/>
          </w:tcPr>
          <w:p w:rsidR="000E43E9" w:rsidRDefault="000E43E9" w:rsidP="00917CE1">
            <w:pPr>
              <w:jc w:val="both"/>
            </w:pPr>
            <w:r>
              <w:t>Selecionar uma sessão aberta na listagem</w:t>
            </w:r>
          </w:p>
        </w:tc>
        <w:tc>
          <w:tcPr>
            <w:tcW w:w="748" w:type="pct"/>
            <w:shd w:val="clear" w:color="auto" w:fill="FFFFFF" w:themeFill="background1"/>
            <w:vAlign w:val="center"/>
          </w:tcPr>
          <w:p w:rsidR="000E43E9" w:rsidRPr="00DE2811" w:rsidRDefault="000E43E9" w:rsidP="00917CE1">
            <w:pPr>
              <w:jc w:val="both"/>
            </w:pPr>
          </w:p>
        </w:tc>
        <w:tc>
          <w:tcPr>
            <w:tcW w:w="1395" w:type="pct"/>
            <w:shd w:val="clear" w:color="auto" w:fill="FFFFFF" w:themeFill="background1"/>
            <w:vAlign w:val="center"/>
          </w:tcPr>
          <w:p w:rsidR="000E43E9" w:rsidRPr="00DE2811" w:rsidRDefault="000E43E9" w:rsidP="00917CE1">
            <w:r w:rsidRPr="00063CB5">
              <w:t xml:space="preserve">O sistema exibe a tela inicial </w:t>
            </w:r>
            <w:r>
              <w:t>de acompanhamento da sessão (um dos painéis disponíveis) com a listagem dos processos.</w:t>
            </w:r>
          </w:p>
        </w:tc>
        <w:tc>
          <w:tcPr>
            <w:tcW w:w="1523" w:type="pct"/>
            <w:shd w:val="clear" w:color="auto" w:fill="FFFFFF" w:themeFill="background1"/>
            <w:vAlign w:val="center"/>
          </w:tcPr>
          <w:p w:rsidR="000E43E9" w:rsidRPr="00324F78" w:rsidRDefault="000E43E9" w:rsidP="00917CE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E43E9" w:rsidRPr="00677545" w:rsidTr="00917CE1">
        <w:trPr>
          <w:trHeight w:val="809"/>
        </w:trPr>
        <w:tc>
          <w:tcPr>
            <w:tcW w:w="305" w:type="pct"/>
            <w:shd w:val="clear" w:color="auto" w:fill="FFFFFF" w:themeFill="background1"/>
            <w:vAlign w:val="center"/>
          </w:tcPr>
          <w:p w:rsidR="000E43E9" w:rsidRDefault="000E43E9" w:rsidP="00917CE1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029" w:type="pct"/>
            <w:gridSpan w:val="2"/>
            <w:shd w:val="clear" w:color="auto" w:fill="FFFFFF" w:themeFill="background1"/>
            <w:vAlign w:val="center"/>
          </w:tcPr>
          <w:p w:rsidR="000E43E9" w:rsidRDefault="000E43E9" w:rsidP="00917CE1">
            <w:pPr>
              <w:jc w:val="both"/>
            </w:pPr>
            <w:r>
              <w:t>Clicar no botão ENCERRAR SESSÃO</w:t>
            </w:r>
          </w:p>
        </w:tc>
        <w:tc>
          <w:tcPr>
            <w:tcW w:w="748" w:type="pct"/>
            <w:shd w:val="clear" w:color="auto" w:fill="FFFFFF" w:themeFill="background1"/>
            <w:vAlign w:val="center"/>
          </w:tcPr>
          <w:p w:rsidR="000E43E9" w:rsidRPr="00DE2811" w:rsidRDefault="000E43E9" w:rsidP="00917CE1">
            <w:pPr>
              <w:jc w:val="both"/>
            </w:pPr>
          </w:p>
        </w:tc>
        <w:tc>
          <w:tcPr>
            <w:tcW w:w="1395" w:type="pct"/>
            <w:shd w:val="clear" w:color="auto" w:fill="FFFFFF" w:themeFill="background1"/>
            <w:vAlign w:val="center"/>
          </w:tcPr>
          <w:p w:rsidR="000E43E9" w:rsidRPr="00063CB5" w:rsidRDefault="000E43E9" w:rsidP="00917CE1">
            <w:r>
              <w:t>Sistema exibe a mensagem “</w:t>
            </w:r>
            <w:r w:rsidRPr="00A822C4">
              <w:t>Atenção! Após encerrar a Sessão os dispositivos dos votos não poderão mais ser editados e os votos com</w:t>
            </w:r>
            <w:bookmarkStart w:id="2" w:name="_GoBack"/>
            <w:r w:rsidRPr="00A822C4">
              <w:t>p</w:t>
            </w:r>
            <w:bookmarkEnd w:id="2"/>
            <w:r w:rsidRPr="00A822C4">
              <w:t>letos poderão ser visualizados so</w:t>
            </w:r>
            <w:r>
              <w:t xml:space="preserve">mente no </w:t>
            </w:r>
            <w:proofErr w:type="spellStart"/>
            <w:proofErr w:type="gramStart"/>
            <w:r>
              <w:t>PJe</w:t>
            </w:r>
            <w:proofErr w:type="spellEnd"/>
            <w:proofErr w:type="gramEnd"/>
            <w:r>
              <w:t>. Confirma Encerrar</w:t>
            </w:r>
            <w:r w:rsidRPr="00A822C4">
              <w:t>?</w:t>
            </w:r>
            <w:r>
              <w:t>”</w:t>
            </w:r>
          </w:p>
        </w:tc>
        <w:tc>
          <w:tcPr>
            <w:tcW w:w="1523" w:type="pct"/>
            <w:shd w:val="clear" w:color="auto" w:fill="FFFFFF" w:themeFill="background1"/>
            <w:vAlign w:val="center"/>
          </w:tcPr>
          <w:p w:rsidR="000E43E9" w:rsidRPr="00DE2811" w:rsidRDefault="000E43E9" w:rsidP="00917CE1"/>
        </w:tc>
      </w:tr>
      <w:tr w:rsidR="000E43E9" w:rsidRPr="00677545" w:rsidTr="00917CE1">
        <w:trPr>
          <w:trHeight w:val="809"/>
        </w:trPr>
        <w:tc>
          <w:tcPr>
            <w:tcW w:w="305" w:type="pct"/>
            <w:shd w:val="clear" w:color="auto" w:fill="FFFFFF" w:themeFill="background1"/>
            <w:vAlign w:val="center"/>
          </w:tcPr>
          <w:p w:rsidR="000E43E9" w:rsidRDefault="000E43E9" w:rsidP="00917CE1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029" w:type="pct"/>
            <w:gridSpan w:val="2"/>
            <w:shd w:val="clear" w:color="auto" w:fill="FFFFFF" w:themeFill="background1"/>
            <w:vAlign w:val="center"/>
          </w:tcPr>
          <w:p w:rsidR="000E43E9" w:rsidRDefault="000E43E9" w:rsidP="000E43E9">
            <w:pPr>
              <w:jc w:val="both"/>
            </w:pPr>
            <w:r>
              <w:t>NÃO confirmar o encerramento da sessão</w:t>
            </w:r>
          </w:p>
        </w:tc>
        <w:tc>
          <w:tcPr>
            <w:tcW w:w="748" w:type="pct"/>
            <w:shd w:val="clear" w:color="auto" w:fill="FFFFFF" w:themeFill="background1"/>
            <w:vAlign w:val="center"/>
          </w:tcPr>
          <w:p w:rsidR="000E43E9" w:rsidRPr="00DE2811" w:rsidRDefault="000E43E9" w:rsidP="00917CE1">
            <w:pPr>
              <w:jc w:val="both"/>
            </w:pPr>
          </w:p>
        </w:tc>
        <w:tc>
          <w:tcPr>
            <w:tcW w:w="1395" w:type="pct"/>
            <w:shd w:val="clear" w:color="auto" w:fill="FFFFFF" w:themeFill="background1"/>
            <w:vAlign w:val="center"/>
          </w:tcPr>
          <w:p w:rsidR="000E43E9" w:rsidRDefault="000E43E9" w:rsidP="00917CE1">
            <w:r>
              <w:t xml:space="preserve">Sistema retorna à tela de acompanhamento da sessão, sem alterar seu </w:t>
            </w:r>
            <w:proofErr w:type="gramStart"/>
            <w:r>
              <w:t>status</w:t>
            </w:r>
            <w:proofErr w:type="gramEnd"/>
          </w:p>
        </w:tc>
        <w:tc>
          <w:tcPr>
            <w:tcW w:w="1523" w:type="pct"/>
            <w:shd w:val="clear" w:color="auto" w:fill="FFFFFF" w:themeFill="background1"/>
            <w:vAlign w:val="center"/>
          </w:tcPr>
          <w:p w:rsidR="000E43E9" w:rsidRPr="00DE2811" w:rsidRDefault="000E43E9" w:rsidP="00917CE1"/>
        </w:tc>
      </w:tr>
    </w:tbl>
    <w:p w:rsidR="000E43E9" w:rsidRDefault="000E43E9" w:rsidP="000E43E9">
      <w:pPr>
        <w:jc w:val="both"/>
        <w:rPr>
          <w:b/>
        </w:rPr>
      </w:pPr>
    </w:p>
    <w:p w:rsidR="00B420AA" w:rsidRDefault="00B420AA" w:rsidP="007E01C0">
      <w:pPr>
        <w:rPr>
          <w:b/>
        </w:rPr>
      </w:pPr>
    </w:p>
    <w:p w:rsidR="000E43E9" w:rsidRPr="004613B4" w:rsidRDefault="00C10413" w:rsidP="000E43E9">
      <w:pPr>
        <w:pStyle w:val="Ttulo1"/>
        <w:ind w:left="360"/>
        <w:jc w:val="both"/>
        <w:rPr>
          <w:rFonts w:ascii="Arial" w:hAnsi="Arial" w:cs="Arial"/>
        </w:rPr>
      </w:pPr>
      <w:bookmarkStart w:id="3" w:name="_Toc447021465"/>
      <w:r>
        <w:rPr>
          <w:rFonts w:ascii="Arial" w:hAnsi="Arial" w:cs="Arial"/>
        </w:rPr>
        <w:lastRenderedPageBreak/>
        <w:t>Tentar e</w:t>
      </w:r>
      <w:r w:rsidR="000E43E9">
        <w:rPr>
          <w:rFonts w:ascii="Arial" w:hAnsi="Arial" w:cs="Arial"/>
        </w:rPr>
        <w:t>ncerrar sessão já encerrada</w:t>
      </w:r>
      <w:bookmarkEnd w:id="3"/>
    </w:p>
    <w:p w:rsidR="000E43E9" w:rsidRDefault="000E43E9" w:rsidP="000E43E9">
      <w:pPr>
        <w:rPr>
          <w:rStyle w:val="Forte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868"/>
        <w:gridCol w:w="549"/>
        <w:gridCol w:w="2378"/>
        <w:gridCol w:w="2127"/>
        <w:gridCol w:w="3967"/>
        <w:gridCol w:w="4331"/>
      </w:tblGrid>
      <w:tr w:rsidR="000E43E9" w:rsidRPr="00832A81" w:rsidTr="00917CE1">
        <w:trPr>
          <w:trHeight w:val="464"/>
        </w:trPr>
        <w:tc>
          <w:tcPr>
            <w:tcW w:w="498" w:type="pct"/>
            <w:gridSpan w:val="2"/>
            <w:shd w:val="clear" w:color="auto" w:fill="DBE5F1" w:themeFill="accent1" w:themeFillTint="33"/>
            <w:vAlign w:val="center"/>
          </w:tcPr>
          <w:p w:rsidR="000E43E9" w:rsidRDefault="000E43E9" w:rsidP="00917CE1">
            <w:pPr>
              <w:rPr>
                <w:b/>
              </w:rPr>
            </w:pPr>
            <w:r w:rsidRPr="00DE2811">
              <w:rPr>
                <w:b/>
              </w:rPr>
              <w:t>Cenário</w:t>
            </w:r>
            <w:r>
              <w:rPr>
                <w:b/>
              </w:rPr>
              <w:t>:</w:t>
            </w:r>
          </w:p>
        </w:tc>
        <w:tc>
          <w:tcPr>
            <w:tcW w:w="4502" w:type="pct"/>
            <w:gridSpan w:val="4"/>
            <w:shd w:val="clear" w:color="auto" w:fill="FFFFFF" w:themeFill="background1"/>
            <w:vAlign w:val="center"/>
          </w:tcPr>
          <w:p w:rsidR="000E43E9" w:rsidRPr="00832A81" w:rsidRDefault="00C10413" w:rsidP="00C10413">
            <w:pPr>
              <w:rPr>
                <w:b/>
              </w:rPr>
            </w:pPr>
            <w:r>
              <w:t>Tentar e</w:t>
            </w:r>
            <w:r w:rsidR="000E43E9">
              <w:t xml:space="preserve">ncerrar sessão </w:t>
            </w:r>
            <w:r w:rsidR="000E43E9">
              <w:rPr>
                <w:rFonts w:cs="Arial"/>
              </w:rPr>
              <w:t>já encerrada</w:t>
            </w:r>
          </w:p>
        </w:tc>
      </w:tr>
      <w:tr w:rsidR="000E43E9" w:rsidRPr="00832A81" w:rsidTr="00917CE1">
        <w:trPr>
          <w:trHeight w:val="464"/>
        </w:trPr>
        <w:tc>
          <w:tcPr>
            <w:tcW w:w="498" w:type="pct"/>
            <w:gridSpan w:val="2"/>
            <w:shd w:val="clear" w:color="auto" w:fill="DBE5F1" w:themeFill="accent1" w:themeFillTint="33"/>
            <w:vAlign w:val="center"/>
          </w:tcPr>
          <w:p w:rsidR="000E43E9" w:rsidRPr="00832A81" w:rsidRDefault="000E43E9" w:rsidP="00917CE1">
            <w:pPr>
              <w:rPr>
                <w:b/>
              </w:rPr>
            </w:pPr>
            <w:r>
              <w:rPr>
                <w:b/>
              </w:rPr>
              <w:t>Pré-Condições:</w:t>
            </w:r>
          </w:p>
        </w:tc>
        <w:tc>
          <w:tcPr>
            <w:tcW w:w="4502" w:type="pct"/>
            <w:gridSpan w:val="4"/>
            <w:shd w:val="clear" w:color="auto" w:fill="FFFFFF" w:themeFill="background1"/>
            <w:vAlign w:val="center"/>
          </w:tcPr>
          <w:p w:rsidR="000E43E9" w:rsidRPr="00E021B3" w:rsidRDefault="000E43E9" w:rsidP="00917CE1">
            <w:r>
              <w:t xml:space="preserve">Usuário </w:t>
            </w:r>
            <w:proofErr w:type="spellStart"/>
            <w:r>
              <w:t>logado</w:t>
            </w:r>
            <w:proofErr w:type="spellEnd"/>
            <w:r>
              <w:t xml:space="preserve"> com o perfil Secretário e visualizando o painel do Secretário</w:t>
            </w:r>
          </w:p>
        </w:tc>
      </w:tr>
      <w:tr w:rsidR="00C210F1" w:rsidRPr="00832A81" w:rsidTr="00917CE1">
        <w:trPr>
          <w:trHeight w:val="464"/>
        </w:trPr>
        <w:tc>
          <w:tcPr>
            <w:tcW w:w="498" w:type="pct"/>
            <w:gridSpan w:val="2"/>
            <w:shd w:val="clear" w:color="auto" w:fill="DBE5F1" w:themeFill="accent1" w:themeFillTint="33"/>
            <w:vAlign w:val="center"/>
          </w:tcPr>
          <w:p w:rsidR="00C210F1" w:rsidRDefault="00C210F1" w:rsidP="00917CE1">
            <w:pPr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4502" w:type="pct"/>
            <w:gridSpan w:val="4"/>
            <w:shd w:val="clear" w:color="auto" w:fill="FFFFFF" w:themeFill="background1"/>
            <w:vAlign w:val="center"/>
          </w:tcPr>
          <w:p w:rsidR="00C210F1" w:rsidRDefault="00C210F1" w:rsidP="00917CE1">
            <w:r w:rsidRPr="000E43E9">
              <w:t xml:space="preserve">Situação da Sessão </w:t>
            </w:r>
            <w:r>
              <w:t>permanece como</w:t>
            </w:r>
            <w:r>
              <w:t xml:space="preserve"> “Encerrada”</w:t>
            </w:r>
          </w:p>
        </w:tc>
      </w:tr>
      <w:tr w:rsidR="000E43E9" w:rsidRPr="00832A81" w:rsidTr="00917CE1">
        <w:trPr>
          <w:trHeight w:val="464"/>
        </w:trPr>
        <w:tc>
          <w:tcPr>
            <w:tcW w:w="305" w:type="pct"/>
            <w:shd w:val="clear" w:color="auto" w:fill="DBE5F1" w:themeFill="accent1" w:themeFillTint="33"/>
            <w:vAlign w:val="center"/>
          </w:tcPr>
          <w:p w:rsidR="000E43E9" w:rsidRPr="00832A81" w:rsidRDefault="000E43E9" w:rsidP="00917CE1">
            <w:pPr>
              <w:rPr>
                <w:b/>
              </w:rPr>
            </w:pPr>
            <w:r w:rsidRPr="00832A81">
              <w:rPr>
                <w:b/>
              </w:rPr>
              <w:t>Passo</w:t>
            </w:r>
          </w:p>
        </w:tc>
        <w:tc>
          <w:tcPr>
            <w:tcW w:w="1029" w:type="pct"/>
            <w:gridSpan w:val="2"/>
            <w:shd w:val="clear" w:color="auto" w:fill="DBE5F1" w:themeFill="accent1" w:themeFillTint="33"/>
            <w:vAlign w:val="center"/>
          </w:tcPr>
          <w:p w:rsidR="000E43E9" w:rsidRPr="00832A81" w:rsidRDefault="000E43E9" w:rsidP="00917CE1">
            <w:pPr>
              <w:rPr>
                <w:b/>
              </w:rPr>
            </w:pPr>
            <w:r w:rsidRPr="00832A81">
              <w:rPr>
                <w:b/>
              </w:rPr>
              <w:t>Ação</w:t>
            </w:r>
          </w:p>
        </w:tc>
        <w:tc>
          <w:tcPr>
            <w:tcW w:w="748" w:type="pct"/>
            <w:shd w:val="clear" w:color="auto" w:fill="DBE5F1" w:themeFill="accent1" w:themeFillTint="33"/>
            <w:vAlign w:val="center"/>
          </w:tcPr>
          <w:p w:rsidR="000E43E9" w:rsidRPr="00832A81" w:rsidRDefault="000E43E9" w:rsidP="00917CE1">
            <w:pPr>
              <w:rPr>
                <w:b/>
              </w:rPr>
            </w:pPr>
            <w:r w:rsidRPr="00832A81">
              <w:rPr>
                <w:b/>
              </w:rPr>
              <w:t>Dados de Entrada</w:t>
            </w:r>
          </w:p>
        </w:tc>
        <w:tc>
          <w:tcPr>
            <w:tcW w:w="1395" w:type="pct"/>
            <w:shd w:val="clear" w:color="auto" w:fill="DBE5F1" w:themeFill="accent1" w:themeFillTint="33"/>
            <w:vAlign w:val="center"/>
          </w:tcPr>
          <w:p w:rsidR="000E43E9" w:rsidRPr="00832A81" w:rsidRDefault="000E43E9" w:rsidP="00917CE1">
            <w:pPr>
              <w:rPr>
                <w:b/>
              </w:rPr>
            </w:pPr>
            <w:r w:rsidRPr="00832A81">
              <w:rPr>
                <w:b/>
              </w:rPr>
              <w:t>Resultado Esperado</w:t>
            </w:r>
          </w:p>
        </w:tc>
        <w:tc>
          <w:tcPr>
            <w:tcW w:w="1523" w:type="pct"/>
            <w:shd w:val="clear" w:color="auto" w:fill="DBE5F1" w:themeFill="accent1" w:themeFillTint="33"/>
            <w:vAlign w:val="center"/>
          </w:tcPr>
          <w:p w:rsidR="000E43E9" w:rsidRPr="00832A81" w:rsidRDefault="000E43E9" w:rsidP="00917CE1">
            <w:pPr>
              <w:rPr>
                <w:b/>
              </w:rPr>
            </w:pPr>
            <w:r w:rsidRPr="00832A81">
              <w:rPr>
                <w:b/>
              </w:rPr>
              <w:t>Comentário</w:t>
            </w:r>
          </w:p>
        </w:tc>
      </w:tr>
      <w:tr w:rsidR="000E43E9" w:rsidRPr="00677545" w:rsidTr="00917CE1">
        <w:trPr>
          <w:trHeight w:val="435"/>
        </w:trPr>
        <w:tc>
          <w:tcPr>
            <w:tcW w:w="305" w:type="pct"/>
            <w:shd w:val="clear" w:color="auto" w:fill="FFFFFF" w:themeFill="background1"/>
            <w:vAlign w:val="center"/>
          </w:tcPr>
          <w:p w:rsidR="000E43E9" w:rsidRPr="00DE2811" w:rsidRDefault="000E43E9" w:rsidP="00917CE1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029" w:type="pct"/>
            <w:gridSpan w:val="2"/>
            <w:shd w:val="clear" w:color="auto" w:fill="FFFFFF" w:themeFill="background1"/>
            <w:vAlign w:val="center"/>
          </w:tcPr>
          <w:p w:rsidR="000E43E9" w:rsidRPr="00DE2811" w:rsidRDefault="000E43E9" w:rsidP="00917CE1">
            <w:pPr>
              <w:jc w:val="both"/>
            </w:pPr>
            <w:r>
              <w:t>Acessar tela com listagem de sessões disponíveis</w:t>
            </w:r>
          </w:p>
        </w:tc>
        <w:tc>
          <w:tcPr>
            <w:tcW w:w="748" w:type="pct"/>
            <w:shd w:val="clear" w:color="auto" w:fill="FFFFFF" w:themeFill="background1"/>
            <w:vAlign w:val="center"/>
          </w:tcPr>
          <w:p w:rsidR="000E43E9" w:rsidRPr="00DE2811" w:rsidRDefault="000E43E9" w:rsidP="00917CE1"/>
        </w:tc>
        <w:tc>
          <w:tcPr>
            <w:tcW w:w="1395" w:type="pct"/>
            <w:shd w:val="clear" w:color="auto" w:fill="FFFFFF" w:themeFill="background1"/>
            <w:vAlign w:val="center"/>
          </w:tcPr>
          <w:p w:rsidR="000E43E9" w:rsidRPr="00DE2811" w:rsidRDefault="000E43E9" w:rsidP="00917CE1">
            <w:pPr>
              <w:jc w:val="both"/>
            </w:pPr>
            <w:r>
              <w:t>Tela de sessões disponíveis</w:t>
            </w:r>
          </w:p>
        </w:tc>
        <w:tc>
          <w:tcPr>
            <w:tcW w:w="1523" w:type="pct"/>
            <w:shd w:val="clear" w:color="auto" w:fill="FFFFFF" w:themeFill="background1"/>
            <w:vAlign w:val="center"/>
          </w:tcPr>
          <w:p w:rsidR="000E43E9" w:rsidRPr="00DE2811" w:rsidRDefault="000E43E9" w:rsidP="00917CE1">
            <w:pPr>
              <w:jc w:val="both"/>
            </w:pPr>
          </w:p>
        </w:tc>
      </w:tr>
      <w:tr w:rsidR="000E43E9" w:rsidRPr="00677545" w:rsidTr="00917CE1">
        <w:trPr>
          <w:trHeight w:val="809"/>
        </w:trPr>
        <w:tc>
          <w:tcPr>
            <w:tcW w:w="305" w:type="pct"/>
            <w:shd w:val="clear" w:color="auto" w:fill="FFFFFF" w:themeFill="background1"/>
            <w:vAlign w:val="center"/>
          </w:tcPr>
          <w:p w:rsidR="000E43E9" w:rsidRPr="00DE2811" w:rsidRDefault="000E43E9" w:rsidP="00917CE1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029" w:type="pct"/>
            <w:gridSpan w:val="2"/>
            <w:shd w:val="clear" w:color="auto" w:fill="FFFFFF" w:themeFill="background1"/>
            <w:vAlign w:val="center"/>
          </w:tcPr>
          <w:p w:rsidR="000E43E9" w:rsidRDefault="000E43E9" w:rsidP="000E43E9">
            <w:pPr>
              <w:jc w:val="both"/>
            </w:pPr>
            <w:r>
              <w:t>Selecionar uma sessão encerrada na listagem</w:t>
            </w:r>
          </w:p>
        </w:tc>
        <w:tc>
          <w:tcPr>
            <w:tcW w:w="748" w:type="pct"/>
            <w:shd w:val="clear" w:color="auto" w:fill="FFFFFF" w:themeFill="background1"/>
            <w:vAlign w:val="center"/>
          </w:tcPr>
          <w:p w:rsidR="000E43E9" w:rsidRPr="00DE2811" w:rsidRDefault="000E43E9" w:rsidP="00917CE1">
            <w:pPr>
              <w:jc w:val="both"/>
            </w:pPr>
          </w:p>
        </w:tc>
        <w:tc>
          <w:tcPr>
            <w:tcW w:w="1395" w:type="pct"/>
            <w:shd w:val="clear" w:color="auto" w:fill="FFFFFF" w:themeFill="background1"/>
            <w:vAlign w:val="center"/>
          </w:tcPr>
          <w:p w:rsidR="000E43E9" w:rsidRPr="00DE2811" w:rsidRDefault="000E43E9" w:rsidP="00917CE1">
            <w:r w:rsidRPr="00063CB5">
              <w:t xml:space="preserve">O sistema exibe a tela inicial </w:t>
            </w:r>
            <w:r>
              <w:t>de acompanhamento da sessão (um dos painéis disponíveis) com a listagem dos processos.</w:t>
            </w:r>
          </w:p>
        </w:tc>
        <w:tc>
          <w:tcPr>
            <w:tcW w:w="1523" w:type="pct"/>
            <w:shd w:val="clear" w:color="auto" w:fill="FFFFFF" w:themeFill="background1"/>
            <w:vAlign w:val="center"/>
          </w:tcPr>
          <w:p w:rsidR="000E43E9" w:rsidRPr="00324F78" w:rsidRDefault="000E43E9" w:rsidP="00917CE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E43E9" w:rsidRPr="00677545" w:rsidTr="00917CE1">
        <w:trPr>
          <w:trHeight w:val="809"/>
        </w:trPr>
        <w:tc>
          <w:tcPr>
            <w:tcW w:w="305" w:type="pct"/>
            <w:shd w:val="clear" w:color="auto" w:fill="FFFFFF" w:themeFill="background1"/>
            <w:vAlign w:val="center"/>
          </w:tcPr>
          <w:p w:rsidR="000E43E9" w:rsidRDefault="000E43E9" w:rsidP="00917CE1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029" w:type="pct"/>
            <w:gridSpan w:val="2"/>
            <w:shd w:val="clear" w:color="auto" w:fill="FFFFFF" w:themeFill="background1"/>
            <w:vAlign w:val="center"/>
          </w:tcPr>
          <w:p w:rsidR="000E43E9" w:rsidRDefault="000E43E9" w:rsidP="00917CE1">
            <w:pPr>
              <w:jc w:val="both"/>
            </w:pPr>
            <w:r>
              <w:t>Clicar no botão ENCERRAR SESSÃO</w:t>
            </w:r>
          </w:p>
        </w:tc>
        <w:tc>
          <w:tcPr>
            <w:tcW w:w="748" w:type="pct"/>
            <w:shd w:val="clear" w:color="auto" w:fill="FFFFFF" w:themeFill="background1"/>
            <w:vAlign w:val="center"/>
          </w:tcPr>
          <w:p w:rsidR="000E43E9" w:rsidRPr="00DE2811" w:rsidRDefault="000E43E9" w:rsidP="00917CE1">
            <w:pPr>
              <w:jc w:val="both"/>
            </w:pPr>
          </w:p>
        </w:tc>
        <w:tc>
          <w:tcPr>
            <w:tcW w:w="1395" w:type="pct"/>
            <w:shd w:val="clear" w:color="auto" w:fill="FFFFFF" w:themeFill="background1"/>
            <w:vAlign w:val="center"/>
          </w:tcPr>
          <w:p w:rsidR="000E43E9" w:rsidRPr="00C10413" w:rsidRDefault="000E43E9" w:rsidP="00917CE1">
            <w:r>
              <w:t>Sistema exibe a mensagem “</w:t>
            </w:r>
            <w:r w:rsidRPr="000E43E9">
              <w:t>A sessão já está encerrada.</w:t>
            </w:r>
            <w:r>
              <w:t>”</w:t>
            </w:r>
          </w:p>
        </w:tc>
        <w:tc>
          <w:tcPr>
            <w:tcW w:w="1523" w:type="pct"/>
            <w:shd w:val="clear" w:color="auto" w:fill="FFFFFF" w:themeFill="background1"/>
            <w:vAlign w:val="center"/>
          </w:tcPr>
          <w:p w:rsidR="000E43E9" w:rsidRPr="00DE2811" w:rsidRDefault="000E43E9" w:rsidP="00917CE1"/>
        </w:tc>
      </w:tr>
    </w:tbl>
    <w:p w:rsidR="000E43E9" w:rsidRDefault="000E43E9" w:rsidP="000E43E9">
      <w:pPr>
        <w:jc w:val="both"/>
        <w:rPr>
          <w:b/>
        </w:rPr>
      </w:pPr>
    </w:p>
    <w:p w:rsidR="000E43E9" w:rsidRDefault="000E43E9" w:rsidP="007E01C0">
      <w:pPr>
        <w:rPr>
          <w:b/>
        </w:rPr>
      </w:pPr>
    </w:p>
    <w:sectPr w:rsidR="000E43E9" w:rsidSect="00DE2811">
      <w:headerReference w:type="default" r:id="rId11"/>
      <w:footerReference w:type="default" r:id="rId12"/>
      <w:pgSz w:w="16838" w:h="11906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AA8" w:rsidRDefault="00E11AA8" w:rsidP="00CF5BBB">
      <w:pPr>
        <w:spacing w:after="0"/>
      </w:pPr>
      <w:r>
        <w:separator/>
      </w:r>
    </w:p>
  </w:endnote>
  <w:endnote w:type="continuationSeparator" w:id="0">
    <w:p w:rsidR="00E11AA8" w:rsidRDefault="00E11AA8" w:rsidP="00CF5B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40502020204"/>
    <w:charset w:val="00"/>
    <w:family w:val="swiss"/>
    <w:pitch w:val="variable"/>
    <w:sig w:usb0="A1002AEF" w:usb1="8000787B" w:usb2="00000008" w:usb3="00000000" w:csb0="0001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1359750"/>
      <w:docPartObj>
        <w:docPartGallery w:val="Page Numbers (Bottom of Page)"/>
        <w:docPartUnique/>
      </w:docPartObj>
    </w:sdtPr>
    <w:sdtEndPr/>
    <w:sdtContent>
      <w:p w:rsidR="008253D1" w:rsidRDefault="008253D1">
        <w:pPr>
          <w:pStyle w:val="Rodap"/>
          <w:jc w:val="right"/>
        </w:pPr>
        <w:r>
          <w:t xml:space="preserve">Versão do PDS: </w:t>
        </w:r>
        <w:r w:rsidRPr="008C3151">
          <w:rPr>
            <w:b/>
          </w:rPr>
          <w:t>1.0</w:t>
        </w:r>
        <w:r>
          <w:ptab w:relativeTo="margin" w:alignment="center" w:leader="middleDot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210F1">
          <w:rPr>
            <w:noProof/>
          </w:rPr>
          <w:t>5</w:t>
        </w:r>
        <w:r>
          <w:fldChar w:fldCharType="end"/>
        </w:r>
      </w:p>
    </w:sdtContent>
  </w:sdt>
  <w:p w:rsidR="008253D1" w:rsidRDefault="008253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AA8" w:rsidRDefault="00E11AA8" w:rsidP="00CF5BBB">
      <w:pPr>
        <w:spacing w:after="0"/>
      </w:pPr>
      <w:r>
        <w:separator/>
      </w:r>
    </w:p>
  </w:footnote>
  <w:footnote w:type="continuationSeparator" w:id="0">
    <w:p w:rsidR="00E11AA8" w:rsidRDefault="00E11AA8" w:rsidP="00CF5BB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5000" w:type="pct"/>
      <w:tblLook w:val="04A0" w:firstRow="1" w:lastRow="0" w:firstColumn="1" w:lastColumn="0" w:noHBand="0" w:noVBand="1"/>
    </w:tblPr>
    <w:tblGrid>
      <w:gridCol w:w="1667"/>
      <w:gridCol w:w="12553"/>
    </w:tblGrid>
    <w:tr w:rsidR="008253D1" w:rsidTr="00DE2811">
      <w:tc>
        <w:tcPr>
          <w:tcW w:w="586" w:type="pct"/>
        </w:tcPr>
        <w:p w:rsidR="008253D1" w:rsidRDefault="00E11AA8">
          <w:pPr>
            <w:pStyle w:val="Cabealho"/>
          </w:pPr>
          <w:r>
            <w:rPr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13.6pt;margin-top:1.5pt;width:54.25pt;height:30.85pt;z-index:251658240;mso-wrap-distance-left:9.05pt;mso-wrap-distance-right:9.05pt;mso-position-horizontal-relative:text;mso-position-vertical-relative:text" filled="t">
                <v:fill color2="black"/>
                <v:imagedata r:id="rId1" o:title=""/>
                <w10:wrap type="topAndBottom"/>
              </v:shape>
              <o:OLEObject Type="Embed" ProgID="PBrush" ShapeID="_x0000_s2049" DrawAspect="Content" ObjectID="_1520763394" r:id="rId2"/>
            </w:pict>
          </w:r>
        </w:p>
      </w:tc>
      <w:tc>
        <w:tcPr>
          <w:tcW w:w="4414" w:type="pct"/>
        </w:tcPr>
        <w:p w:rsidR="008253D1" w:rsidRPr="00676F96" w:rsidRDefault="008253D1" w:rsidP="00CF5BBB">
          <w:pPr>
            <w:rPr>
              <w:sz w:val="20"/>
              <w:szCs w:val="20"/>
            </w:rPr>
          </w:pPr>
          <w:r w:rsidRPr="00676F96">
            <w:rPr>
              <w:sz w:val="20"/>
              <w:szCs w:val="20"/>
            </w:rPr>
            <w:t>PODER JUDICIÁRIO</w:t>
          </w:r>
        </w:p>
        <w:p w:rsidR="008253D1" w:rsidRPr="00676F96" w:rsidRDefault="008253D1" w:rsidP="00CF5BBB">
          <w:pPr>
            <w:rPr>
              <w:sz w:val="20"/>
              <w:szCs w:val="20"/>
            </w:rPr>
          </w:pPr>
          <w:r w:rsidRPr="00676F96">
            <w:rPr>
              <w:sz w:val="20"/>
              <w:szCs w:val="20"/>
            </w:rPr>
            <w:t>JUSTIÇA DO TRABALHO</w:t>
          </w:r>
        </w:p>
        <w:p w:rsidR="008253D1" w:rsidRPr="00773C43" w:rsidRDefault="008253D1" w:rsidP="00D67CA9">
          <w:pPr>
            <w:rPr>
              <w:sz w:val="20"/>
              <w:szCs w:val="20"/>
            </w:rPr>
          </w:pPr>
          <w:r w:rsidRPr="00676F96">
            <w:rPr>
              <w:sz w:val="20"/>
              <w:szCs w:val="20"/>
            </w:rPr>
            <w:t>TRIBUNAL REGIONAL DO TRABALHO DA 9ª REGIÃO</w:t>
          </w:r>
        </w:p>
      </w:tc>
    </w:tr>
  </w:tbl>
  <w:p w:rsidR="008253D1" w:rsidRDefault="008253D1" w:rsidP="00CF5BB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2A3D"/>
    <w:multiLevelType w:val="hybridMultilevel"/>
    <w:tmpl w:val="259AF994"/>
    <w:lvl w:ilvl="0" w:tplc="DB3E8F9E">
      <w:start w:val="1"/>
      <w:numFmt w:val="decimal"/>
      <w:lvlText w:val="1.%1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F17D8"/>
    <w:multiLevelType w:val="hybridMultilevel"/>
    <w:tmpl w:val="D33EA366"/>
    <w:lvl w:ilvl="0" w:tplc="866C7D24">
      <w:start w:val="1"/>
      <w:numFmt w:val="decimal"/>
      <w:lvlText w:val="2.%1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7448F"/>
    <w:multiLevelType w:val="hybridMultilevel"/>
    <w:tmpl w:val="7E3E7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041CC"/>
    <w:multiLevelType w:val="hybridMultilevel"/>
    <w:tmpl w:val="716A64EC"/>
    <w:lvl w:ilvl="0" w:tplc="5402446C">
      <w:start w:val="1"/>
      <w:numFmt w:val="decimal"/>
      <w:lvlText w:val="3.%1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53D79"/>
    <w:multiLevelType w:val="hybridMultilevel"/>
    <w:tmpl w:val="8DB02278"/>
    <w:lvl w:ilvl="0" w:tplc="993E5AFA">
      <w:start w:val="1"/>
      <w:numFmt w:val="decimal"/>
      <w:lvlText w:val="5.%1"/>
      <w:lvlJc w:val="left"/>
      <w:pPr>
        <w:ind w:left="720" w:hanging="360"/>
      </w:pPr>
      <w:rPr>
        <w:rFonts w:ascii="Arial" w:hAnsi="Arial" w:cs="Arial" w:hint="default"/>
        <w:color w:val="365F91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F62F5E"/>
    <w:multiLevelType w:val="multilevel"/>
    <w:tmpl w:val="EB2E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2E1260"/>
    <w:multiLevelType w:val="hybridMultilevel"/>
    <w:tmpl w:val="FA006B5A"/>
    <w:lvl w:ilvl="0" w:tplc="5402446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FE7B3C"/>
    <w:multiLevelType w:val="multilevel"/>
    <w:tmpl w:val="FCC4B0BC"/>
    <w:lvl w:ilvl="0">
      <w:start w:val="2"/>
      <w:numFmt w:val="decimal"/>
      <w:lvlText w:val="%1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8">
    <w:nsid w:val="20062CBA"/>
    <w:multiLevelType w:val="hybridMultilevel"/>
    <w:tmpl w:val="59A0B824"/>
    <w:lvl w:ilvl="0" w:tplc="0240D1C6">
      <w:start w:val="1"/>
      <w:numFmt w:val="decimal"/>
      <w:lvlText w:val="11.%1"/>
      <w:lvlJc w:val="left"/>
      <w:pPr>
        <w:ind w:left="720" w:hanging="360"/>
      </w:pPr>
      <w:rPr>
        <w:rFonts w:ascii="Arial" w:hAnsi="Arial" w:cs="Arial" w:hint="default"/>
        <w:color w:val="365F91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D7D38"/>
    <w:multiLevelType w:val="hybridMultilevel"/>
    <w:tmpl w:val="3FBEA656"/>
    <w:lvl w:ilvl="0" w:tplc="5402446C">
      <w:start w:val="1"/>
      <w:numFmt w:val="decimal"/>
      <w:lvlText w:val="3.%1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4B05FD"/>
    <w:multiLevelType w:val="multilevel"/>
    <w:tmpl w:val="B252A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8E3619"/>
    <w:multiLevelType w:val="hybridMultilevel"/>
    <w:tmpl w:val="AB4CFEE6"/>
    <w:lvl w:ilvl="0" w:tplc="BBA07B42">
      <w:start w:val="1"/>
      <w:numFmt w:val="decimal"/>
      <w:lvlText w:val="3.%1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1E627E"/>
    <w:multiLevelType w:val="hybridMultilevel"/>
    <w:tmpl w:val="A2CCE0C0"/>
    <w:lvl w:ilvl="0" w:tplc="73A4E180">
      <w:start w:val="1"/>
      <w:numFmt w:val="decimal"/>
      <w:pStyle w:val="Ttulo1"/>
      <w:lvlText w:val="%1."/>
      <w:lvlJc w:val="left"/>
      <w:pPr>
        <w:ind w:left="2628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7C30EA"/>
    <w:multiLevelType w:val="hybridMultilevel"/>
    <w:tmpl w:val="57C0B194"/>
    <w:lvl w:ilvl="0" w:tplc="F9D6080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CF5975"/>
    <w:multiLevelType w:val="hybridMultilevel"/>
    <w:tmpl w:val="62E4514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4A473FAB"/>
    <w:multiLevelType w:val="hybridMultilevel"/>
    <w:tmpl w:val="CA7447E4"/>
    <w:lvl w:ilvl="0" w:tplc="BF967FF4">
      <w:start w:val="1"/>
      <w:numFmt w:val="decimal"/>
      <w:lvlText w:val="2.%1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3D13EF"/>
    <w:multiLevelType w:val="hybridMultilevel"/>
    <w:tmpl w:val="B338E266"/>
    <w:lvl w:ilvl="0" w:tplc="866C7D2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062026"/>
    <w:multiLevelType w:val="hybridMultilevel"/>
    <w:tmpl w:val="1CA0966A"/>
    <w:lvl w:ilvl="0" w:tplc="BBA07B42">
      <w:start w:val="1"/>
      <w:numFmt w:val="decimal"/>
      <w:lvlText w:val="3.%1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10036F"/>
    <w:multiLevelType w:val="hybridMultilevel"/>
    <w:tmpl w:val="701EC9EC"/>
    <w:lvl w:ilvl="0" w:tplc="632E3C6C">
      <w:start w:val="1"/>
      <w:numFmt w:val="decimal"/>
      <w:lvlText w:val="4.%1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396FE7"/>
    <w:multiLevelType w:val="multilevel"/>
    <w:tmpl w:val="7616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F1B2812"/>
    <w:multiLevelType w:val="hybridMultilevel"/>
    <w:tmpl w:val="935811F8"/>
    <w:lvl w:ilvl="0" w:tplc="BE182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A1627D"/>
    <w:multiLevelType w:val="hybridMultilevel"/>
    <w:tmpl w:val="2EC23D4E"/>
    <w:lvl w:ilvl="0" w:tplc="A380D662">
      <w:start w:val="1"/>
      <w:numFmt w:val="decimal"/>
      <w:lvlText w:val="4.%1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D236DF"/>
    <w:multiLevelType w:val="hybridMultilevel"/>
    <w:tmpl w:val="29AC29A8"/>
    <w:lvl w:ilvl="0" w:tplc="866C7D2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9"/>
  </w:num>
  <w:num w:numId="4">
    <w:abstractNumId w:val="7"/>
  </w:num>
  <w:num w:numId="5">
    <w:abstractNumId w:val="6"/>
  </w:num>
  <w:num w:numId="6">
    <w:abstractNumId w:val="22"/>
  </w:num>
  <w:num w:numId="7">
    <w:abstractNumId w:val="13"/>
  </w:num>
  <w:num w:numId="8">
    <w:abstractNumId w:val="14"/>
  </w:num>
  <w:num w:numId="9">
    <w:abstractNumId w:val="20"/>
  </w:num>
  <w:num w:numId="10">
    <w:abstractNumId w:val="0"/>
  </w:num>
  <w:num w:numId="11">
    <w:abstractNumId w:val="16"/>
  </w:num>
  <w:num w:numId="12">
    <w:abstractNumId w:val="1"/>
  </w:num>
  <w:num w:numId="13">
    <w:abstractNumId w:val="15"/>
  </w:num>
  <w:num w:numId="14">
    <w:abstractNumId w:val="11"/>
  </w:num>
  <w:num w:numId="15">
    <w:abstractNumId w:val="9"/>
  </w:num>
  <w:num w:numId="16">
    <w:abstractNumId w:val="17"/>
  </w:num>
  <w:num w:numId="17">
    <w:abstractNumId w:val="21"/>
  </w:num>
  <w:num w:numId="18">
    <w:abstractNumId w:val="18"/>
  </w:num>
  <w:num w:numId="19">
    <w:abstractNumId w:val="3"/>
  </w:num>
  <w:num w:numId="20">
    <w:abstractNumId w:val="8"/>
  </w:num>
  <w:num w:numId="21">
    <w:abstractNumId w:val="4"/>
  </w:num>
  <w:num w:numId="22">
    <w:abstractNumId w:val="1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811"/>
    <w:rsid w:val="00000644"/>
    <w:rsid w:val="0000074D"/>
    <w:rsid w:val="00003E05"/>
    <w:rsid w:val="000234E8"/>
    <w:rsid w:val="000403E5"/>
    <w:rsid w:val="00043D70"/>
    <w:rsid w:val="00050C80"/>
    <w:rsid w:val="0005368A"/>
    <w:rsid w:val="000608DA"/>
    <w:rsid w:val="000616E1"/>
    <w:rsid w:val="00063CB5"/>
    <w:rsid w:val="00074201"/>
    <w:rsid w:val="00076670"/>
    <w:rsid w:val="00081BAF"/>
    <w:rsid w:val="00081C4C"/>
    <w:rsid w:val="00083607"/>
    <w:rsid w:val="00090A98"/>
    <w:rsid w:val="000A2B27"/>
    <w:rsid w:val="000A56CC"/>
    <w:rsid w:val="000C0426"/>
    <w:rsid w:val="000C2AAE"/>
    <w:rsid w:val="000C4621"/>
    <w:rsid w:val="000E43E9"/>
    <w:rsid w:val="000E7660"/>
    <w:rsid w:val="000E7E8B"/>
    <w:rsid w:val="000F3AAD"/>
    <w:rsid w:val="000F7826"/>
    <w:rsid w:val="00104B35"/>
    <w:rsid w:val="001110AE"/>
    <w:rsid w:val="00133CB6"/>
    <w:rsid w:val="001379CE"/>
    <w:rsid w:val="00140CF5"/>
    <w:rsid w:val="0014790E"/>
    <w:rsid w:val="00164754"/>
    <w:rsid w:val="00164CD4"/>
    <w:rsid w:val="001659C3"/>
    <w:rsid w:val="00165B3E"/>
    <w:rsid w:val="001725F8"/>
    <w:rsid w:val="00180327"/>
    <w:rsid w:val="00184B6B"/>
    <w:rsid w:val="00185773"/>
    <w:rsid w:val="001901B8"/>
    <w:rsid w:val="001A0513"/>
    <w:rsid w:val="001B6815"/>
    <w:rsid w:val="001C3EA9"/>
    <w:rsid w:val="001C586F"/>
    <w:rsid w:val="001D0924"/>
    <w:rsid w:val="001D0A0B"/>
    <w:rsid w:val="001D1600"/>
    <w:rsid w:val="001D2EC6"/>
    <w:rsid w:val="001D6044"/>
    <w:rsid w:val="001E584E"/>
    <w:rsid w:val="00224722"/>
    <w:rsid w:val="002329DC"/>
    <w:rsid w:val="00237C14"/>
    <w:rsid w:val="00241E00"/>
    <w:rsid w:val="002434D9"/>
    <w:rsid w:val="00253B37"/>
    <w:rsid w:val="00261607"/>
    <w:rsid w:val="00266B78"/>
    <w:rsid w:val="002711B8"/>
    <w:rsid w:val="00282D0C"/>
    <w:rsid w:val="00286AE6"/>
    <w:rsid w:val="002924BF"/>
    <w:rsid w:val="00295197"/>
    <w:rsid w:val="002A60CC"/>
    <w:rsid w:val="002C4576"/>
    <w:rsid w:val="002D088C"/>
    <w:rsid w:val="002D20B1"/>
    <w:rsid w:val="002D6E30"/>
    <w:rsid w:val="002F29DE"/>
    <w:rsid w:val="002F4143"/>
    <w:rsid w:val="00312AE0"/>
    <w:rsid w:val="0032009D"/>
    <w:rsid w:val="003246C0"/>
    <w:rsid w:val="00324F78"/>
    <w:rsid w:val="0032507D"/>
    <w:rsid w:val="00330AE7"/>
    <w:rsid w:val="003319BB"/>
    <w:rsid w:val="00331CD1"/>
    <w:rsid w:val="00342A23"/>
    <w:rsid w:val="0034549E"/>
    <w:rsid w:val="0034608D"/>
    <w:rsid w:val="00363F4F"/>
    <w:rsid w:val="003707E0"/>
    <w:rsid w:val="00372AE5"/>
    <w:rsid w:val="0037608E"/>
    <w:rsid w:val="003766C5"/>
    <w:rsid w:val="00376CDB"/>
    <w:rsid w:val="003910C0"/>
    <w:rsid w:val="003A31DB"/>
    <w:rsid w:val="003B3871"/>
    <w:rsid w:val="003C2D5C"/>
    <w:rsid w:val="003C4D74"/>
    <w:rsid w:val="003D015F"/>
    <w:rsid w:val="003D1463"/>
    <w:rsid w:val="003D151F"/>
    <w:rsid w:val="003F7FB4"/>
    <w:rsid w:val="004010A8"/>
    <w:rsid w:val="00414CFA"/>
    <w:rsid w:val="00416788"/>
    <w:rsid w:val="004213FD"/>
    <w:rsid w:val="00432E9A"/>
    <w:rsid w:val="0044339D"/>
    <w:rsid w:val="00444F3E"/>
    <w:rsid w:val="004657AC"/>
    <w:rsid w:val="0046749D"/>
    <w:rsid w:val="00470C31"/>
    <w:rsid w:val="00470DF9"/>
    <w:rsid w:val="0047714A"/>
    <w:rsid w:val="0048014E"/>
    <w:rsid w:val="00480247"/>
    <w:rsid w:val="0049311E"/>
    <w:rsid w:val="0049523A"/>
    <w:rsid w:val="004A0AC4"/>
    <w:rsid w:val="004B489B"/>
    <w:rsid w:val="004B53C8"/>
    <w:rsid w:val="004C5F85"/>
    <w:rsid w:val="004F11B2"/>
    <w:rsid w:val="004F7A53"/>
    <w:rsid w:val="00510474"/>
    <w:rsid w:val="005108CA"/>
    <w:rsid w:val="00512C45"/>
    <w:rsid w:val="00526FEB"/>
    <w:rsid w:val="00527972"/>
    <w:rsid w:val="00540FAD"/>
    <w:rsid w:val="00561364"/>
    <w:rsid w:val="0056339E"/>
    <w:rsid w:val="0058046B"/>
    <w:rsid w:val="005843C9"/>
    <w:rsid w:val="00585047"/>
    <w:rsid w:val="005929E2"/>
    <w:rsid w:val="00595130"/>
    <w:rsid w:val="00596084"/>
    <w:rsid w:val="005A18B9"/>
    <w:rsid w:val="005A5D63"/>
    <w:rsid w:val="005A6FAA"/>
    <w:rsid w:val="005A7822"/>
    <w:rsid w:val="005B2DA3"/>
    <w:rsid w:val="005B5E5C"/>
    <w:rsid w:val="005B7C5F"/>
    <w:rsid w:val="005C2FDA"/>
    <w:rsid w:val="005C5C66"/>
    <w:rsid w:val="005C759E"/>
    <w:rsid w:val="005D52C9"/>
    <w:rsid w:val="005E3FAE"/>
    <w:rsid w:val="00610613"/>
    <w:rsid w:val="00612593"/>
    <w:rsid w:val="00613638"/>
    <w:rsid w:val="006241DF"/>
    <w:rsid w:val="00640F6C"/>
    <w:rsid w:val="0064721E"/>
    <w:rsid w:val="00647232"/>
    <w:rsid w:val="006523FD"/>
    <w:rsid w:val="00660ED6"/>
    <w:rsid w:val="00661A20"/>
    <w:rsid w:val="00676BE2"/>
    <w:rsid w:val="00676F96"/>
    <w:rsid w:val="00680FAA"/>
    <w:rsid w:val="006A4CE6"/>
    <w:rsid w:val="006A6524"/>
    <w:rsid w:val="006B2EE7"/>
    <w:rsid w:val="006B4305"/>
    <w:rsid w:val="006B679D"/>
    <w:rsid w:val="006C5138"/>
    <w:rsid w:val="006D170E"/>
    <w:rsid w:val="006E7EB1"/>
    <w:rsid w:val="006F7440"/>
    <w:rsid w:val="007015E9"/>
    <w:rsid w:val="007164FF"/>
    <w:rsid w:val="00721488"/>
    <w:rsid w:val="00733448"/>
    <w:rsid w:val="0074598C"/>
    <w:rsid w:val="00747F74"/>
    <w:rsid w:val="00751B65"/>
    <w:rsid w:val="0075215B"/>
    <w:rsid w:val="00771916"/>
    <w:rsid w:val="00773C43"/>
    <w:rsid w:val="00781AF2"/>
    <w:rsid w:val="0078621D"/>
    <w:rsid w:val="00791515"/>
    <w:rsid w:val="007918AB"/>
    <w:rsid w:val="007947BF"/>
    <w:rsid w:val="007950D3"/>
    <w:rsid w:val="007A18AD"/>
    <w:rsid w:val="007B26DA"/>
    <w:rsid w:val="007B32C7"/>
    <w:rsid w:val="007B7247"/>
    <w:rsid w:val="007C14B3"/>
    <w:rsid w:val="007D25C7"/>
    <w:rsid w:val="007E01C0"/>
    <w:rsid w:val="007E766B"/>
    <w:rsid w:val="00803369"/>
    <w:rsid w:val="00807E27"/>
    <w:rsid w:val="00815BE8"/>
    <w:rsid w:val="0082395E"/>
    <w:rsid w:val="008253D1"/>
    <w:rsid w:val="00832A81"/>
    <w:rsid w:val="00860202"/>
    <w:rsid w:val="00860B6F"/>
    <w:rsid w:val="00866451"/>
    <w:rsid w:val="00886B7B"/>
    <w:rsid w:val="00896A55"/>
    <w:rsid w:val="008B3B15"/>
    <w:rsid w:val="008C3151"/>
    <w:rsid w:val="008D13B2"/>
    <w:rsid w:val="008D562A"/>
    <w:rsid w:val="008D5689"/>
    <w:rsid w:val="008E41E5"/>
    <w:rsid w:val="008E443C"/>
    <w:rsid w:val="00900094"/>
    <w:rsid w:val="009107EC"/>
    <w:rsid w:val="00922A57"/>
    <w:rsid w:val="00925A04"/>
    <w:rsid w:val="009379E5"/>
    <w:rsid w:val="00944054"/>
    <w:rsid w:val="009502D5"/>
    <w:rsid w:val="00954D30"/>
    <w:rsid w:val="009623A3"/>
    <w:rsid w:val="00963D1A"/>
    <w:rsid w:val="00972D84"/>
    <w:rsid w:val="009817A3"/>
    <w:rsid w:val="0098627C"/>
    <w:rsid w:val="009B48A4"/>
    <w:rsid w:val="009B763E"/>
    <w:rsid w:val="009C3616"/>
    <w:rsid w:val="009C4558"/>
    <w:rsid w:val="009D1A0F"/>
    <w:rsid w:val="009E19F8"/>
    <w:rsid w:val="009E3A70"/>
    <w:rsid w:val="009F1D3F"/>
    <w:rsid w:val="009F207B"/>
    <w:rsid w:val="009F3364"/>
    <w:rsid w:val="00A02B8F"/>
    <w:rsid w:val="00A12E17"/>
    <w:rsid w:val="00A14D0B"/>
    <w:rsid w:val="00A170FD"/>
    <w:rsid w:val="00A259AE"/>
    <w:rsid w:val="00A340AE"/>
    <w:rsid w:val="00A4159A"/>
    <w:rsid w:val="00A43ECD"/>
    <w:rsid w:val="00A4612B"/>
    <w:rsid w:val="00A52350"/>
    <w:rsid w:val="00A6491D"/>
    <w:rsid w:val="00A66B36"/>
    <w:rsid w:val="00A7469E"/>
    <w:rsid w:val="00A822C4"/>
    <w:rsid w:val="00A835EF"/>
    <w:rsid w:val="00AA06B5"/>
    <w:rsid w:val="00AA2E81"/>
    <w:rsid w:val="00AB370A"/>
    <w:rsid w:val="00AB63EF"/>
    <w:rsid w:val="00AD1E0B"/>
    <w:rsid w:val="00AD295D"/>
    <w:rsid w:val="00AD3E14"/>
    <w:rsid w:val="00AD76A7"/>
    <w:rsid w:val="00AE258E"/>
    <w:rsid w:val="00AE784B"/>
    <w:rsid w:val="00AF2E56"/>
    <w:rsid w:val="00B03DF0"/>
    <w:rsid w:val="00B16F9F"/>
    <w:rsid w:val="00B21D9F"/>
    <w:rsid w:val="00B36E46"/>
    <w:rsid w:val="00B420AA"/>
    <w:rsid w:val="00B45123"/>
    <w:rsid w:val="00B45AF5"/>
    <w:rsid w:val="00B53D29"/>
    <w:rsid w:val="00B6468D"/>
    <w:rsid w:val="00B6649B"/>
    <w:rsid w:val="00B67EDE"/>
    <w:rsid w:val="00B84A7C"/>
    <w:rsid w:val="00B86E78"/>
    <w:rsid w:val="00B9689F"/>
    <w:rsid w:val="00B96BC0"/>
    <w:rsid w:val="00BA2B3F"/>
    <w:rsid w:val="00BA7FCB"/>
    <w:rsid w:val="00BB5081"/>
    <w:rsid w:val="00BC45F7"/>
    <w:rsid w:val="00BE268B"/>
    <w:rsid w:val="00BF049C"/>
    <w:rsid w:val="00C0614E"/>
    <w:rsid w:val="00C10413"/>
    <w:rsid w:val="00C13150"/>
    <w:rsid w:val="00C210F1"/>
    <w:rsid w:val="00C217F9"/>
    <w:rsid w:val="00C232AB"/>
    <w:rsid w:val="00C54BBF"/>
    <w:rsid w:val="00C65494"/>
    <w:rsid w:val="00C8699C"/>
    <w:rsid w:val="00C97DD6"/>
    <w:rsid w:val="00CB1CC2"/>
    <w:rsid w:val="00CD2014"/>
    <w:rsid w:val="00CD48E0"/>
    <w:rsid w:val="00CE0F5E"/>
    <w:rsid w:val="00CE2B1C"/>
    <w:rsid w:val="00CE476C"/>
    <w:rsid w:val="00CF4E65"/>
    <w:rsid w:val="00CF5BBB"/>
    <w:rsid w:val="00D11FA8"/>
    <w:rsid w:val="00D17892"/>
    <w:rsid w:val="00D3258E"/>
    <w:rsid w:val="00D33E12"/>
    <w:rsid w:val="00D35ADD"/>
    <w:rsid w:val="00D45C81"/>
    <w:rsid w:val="00D6662E"/>
    <w:rsid w:val="00D67CA9"/>
    <w:rsid w:val="00D72E82"/>
    <w:rsid w:val="00D7324C"/>
    <w:rsid w:val="00DA0298"/>
    <w:rsid w:val="00DA0E01"/>
    <w:rsid w:val="00DA4C16"/>
    <w:rsid w:val="00DB2CC9"/>
    <w:rsid w:val="00DB3850"/>
    <w:rsid w:val="00DB452C"/>
    <w:rsid w:val="00DD1AAA"/>
    <w:rsid w:val="00DE2811"/>
    <w:rsid w:val="00DE65AB"/>
    <w:rsid w:val="00DF48E0"/>
    <w:rsid w:val="00DF69ED"/>
    <w:rsid w:val="00E021B3"/>
    <w:rsid w:val="00E11AA4"/>
    <w:rsid w:val="00E11AA8"/>
    <w:rsid w:val="00E15CC0"/>
    <w:rsid w:val="00E16E79"/>
    <w:rsid w:val="00E3671B"/>
    <w:rsid w:val="00E45B36"/>
    <w:rsid w:val="00E53509"/>
    <w:rsid w:val="00E54D44"/>
    <w:rsid w:val="00E63079"/>
    <w:rsid w:val="00E64A97"/>
    <w:rsid w:val="00E64DE8"/>
    <w:rsid w:val="00E67390"/>
    <w:rsid w:val="00E67E37"/>
    <w:rsid w:val="00E8129C"/>
    <w:rsid w:val="00E8140E"/>
    <w:rsid w:val="00E82CB9"/>
    <w:rsid w:val="00E8559F"/>
    <w:rsid w:val="00E85615"/>
    <w:rsid w:val="00E90C79"/>
    <w:rsid w:val="00E93FEE"/>
    <w:rsid w:val="00E94149"/>
    <w:rsid w:val="00E949B7"/>
    <w:rsid w:val="00EA1D7F"/>
    <w:rsid w:val="00EA44EF"/>
    <w:rsid w:val="00EB3499"/>
    <w:rsid w:val="00EB3BDB"/>
    <w:rsid w:val="00EB44F1"/>
    <w:rsid w:val="00EB6118"/>
    <w:rsid w:val="00EC4462"/>
    <w:rsid w:val="00EC521F"/>
    <w:rsid w:val="00EC70BB"/>
    <w:rsid w:val="00ED2368"/>
    <w:rsid w:val="00ED4239"/>
    <w:rsid w:val="00ED7F71"/>
    <w:rsid w:val="00EE69B8"/>
    <w:rsid w:val="00EF0E2D"/>
    <w:rsid w:val="00EF7F06"/>
    <w:rsid w:val="00F02834"/>
    <w:rsid w:val="00F02F4E"/>
    <w:rsid w:val="00F14967"/>
    <w:rsid w:val="00F40EE9"/>
    <w:rsid w:val="00F53CAB"/>
    <w:rsid w:val="00F54C99"/>
    <w:rsid w:val="00F658CE"/>
    <w:rsid w:val="00F84A5B"/>
    <w:rsid w:val="00F85BC3"/>
    <w:rsid w:val="00F96E8F"/>
    <w:rsid w:val="00FA415E"/>
    <w:rsid w:val="00FA55FB"/>
    <w:rsid w:val="00FB566F"/>
    <w:rsid w:val="00FC4780"/>
    <w:rsid w:val="00FD0BFA"/>
    <w:rsid w:val="00FD2DBA"/>
    <w:rsid w:val="00FD7199"/>
    <w:rsid w:val="00FE6E2B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B6F"/>
    <w:pPr>
      <w:spacing w:line="24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081BAF"/>
    <w:pPr>
      <w:keepNext/>
      <w:keepLines/>
      <w:numPr>
        <w:numId w:val="1"/>
      </w:numPr>
      <w:spacing w:before="480" w:after="0"/>
      <w:ind w:left="7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74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674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74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5BBB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CF5BBB"/>
  </w:style>
  <w:style w:type="paragraph" w:styleId="Rodap">
    <w:name w:val="footer"/>
    <w:basedOn w:val="Normal"/>
    <w:link w:val="RodapChar"/>
    <w:uiPriority w:val="99"/>
    <w:unhideWhenUsed/>
    <w:rsid w:val="00CF5BBB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CF5BBB"/>
  </w:style>
  <w:style w:type="paragraph" w:styleId="Textodebalo">
    <w:name w:val="Balloon Text"/>
    <w:basedOn w:val="Normal"/>
    <w:link w:val="TextodebaloChar"/>
    <w:uiPriority w:val="99"/>
    <w:semiHidden/>
    <w:unhideWhenUsed/>
    <w:rsid w:val="00CF5BB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5BB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F5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CF5BBB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081B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81BAF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B6F"/>
    <w:pPr>
      <w:tabs>
        <w:tab w:val="left" w:pos="440"/>
        <w:tab w:val="right" w:leader="dot" w:pos="13994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081BAF"/>
    <w:rPr>
      <w:color w:val="0000FF" w:themeColor="hyperlink"/>
      <w:u w:val="single"/>
    </w:rPr>
  </w:style>
  <w:style w:type="paragraph" w:customStyle="1" w:styleId="Tabletext">
    <w:name w:val="Tabletext"/>
    <w:basedOn w:val="Normal"/>
    <w:rsid w:val="008D5689"/>
    <w:pPr>
      <w:keepLines/>
      <w:widowControl w:val="0"/>
      <w:autoSpaceDE w:val="0"/>
      <w:autoSpaceDN w:val="0"/>
      <w:snapToGrid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Legenda">
    <w:name w:val="caption"/>
    <w:basedOn w:val="Normal"/>
    <w:next w:val="Normal"/>
    <w:semiHidden/>
    <w:unhideWhenUsed/>
    <w:qFormat/>
    <w:rsid w:val="0046749D"/>
    <w:pPr>
      <w:autoSpaceDE w:val="0"/>
      <w:autoSpaceDN w:val="0"/>
      <w:spacing w:before="120" w:after="120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Picture">
    <w:name w:val="Picture"/>
    <w:basedOn w:val="Corpodetexto"/>
    <w:rsid w:val="0046749D"/>
    <w:pPr>
      <w:autoSpaceDE w:val="0"/>
      <w:autoSpaceDN w:val="0"/>
      <w:spacing w:before="120" w:after="0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6749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6749D"/>
    <w:rPr>
      <w:rFonts w:ascii="Arial" w:hAnsi="Arial"/>
      <w:sz w:val="24"/>
    </w:rPr>
  </w:style>
  <w:style w:type="paragraph" w:styleId="NormalWeb">
    <w:name w:val="Normal (Web)"/>
    <w:basedOn w:val="Normal"/>
    <w:uiPriority w:val="99"/>
    <w:unhideWhenUsed/>
    <w:rsid w:val="0046749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6749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749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apple-converted-space">
    <w:name w:val="apple-converted-space"/>
    <w:basedOn w:val="Fontepargpadro"/>
    <w:rsid w:val="0046749D"/>
  </w:style>
  <w:style w:type="character" w:customStyle="1" w:styleId="Ttulo2Char">
    <w:name w:val="Título 2 Char"/>
    <w:basedOn w:val="Fontepargpadro"/>
    <w:link w:val="Ttulo2"/>
    <w:uiPriority w:val="9"/>
    <w:rsid w:val="004674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6749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D2368"/>
    <w:pPr>
      <w:spacing w:after="100"/>
      <w:ind w:left="240"/>
    </w:pPr>
  </w:style>
  <w:style w:type="paragraph" w:customStyle="1" w:styleId="Requisito">
    <w:name w:val="Requisito"/>
    <w:basedOn w:val="Ttulo3"/>
    <w:next w:val="Corpodetexto"/>
    <w:rsid w:val="00081C4C"/>
    <w:pPr>
      <w:keepLines w:val="0"/>
      <w:widowControl w:val="0"/>
      <w:autoSpaceDE w:val="0"/>
      <w:autoSpaceDN w:val="0"/>
      <w:spacing w:before="0"/>
    </w:pPr>
    <w:rPr>
      <w:rFonts w:ascii="Lucida Sans" w:eastAsia="Times New Roman" w:hAnsi="Lucida Sans" w:cs="Times New Roman"/>
      <w:b w:val="0"/>
      <w:bCs w:val="0"/>
      <w:iCs/>
      <w:snapToGrid w:val="0"/>
      <w:color w:val="auto"/>
      <w:sz w:val="24"/>
      <w:szCs w:val="24"/>
      <w:u w:val="single"/>
    </w:rPr>
  </w:style>
  <w:style w:type="paragraph" w:customStyle="1" w:styleId="Explicao">
    <w:name w:val="Explicação"/>
    <w:basedOn w:val="Normal"/>
    <w:rsid w:val="00081C4C"/>
    <w:pPr>
      <w:widowControl w:val="0"/>
      <w:autoSpaceDE w:val="0"/>
      <w:autoSpaceDN w:val="0"/>
      <w:spacing w:after="0"/>
      <w:jc w:val="both"/>
    </w:pPr>
    <w:rPr>
      <w:rFonts w:ascii="Times New Roman" w:eastAsia="Times New Roman" w:hAnsi="Times New Roman" w:cs="Times New Roman"/>
      <w:i/>
      <w:iCs/>
      <w:snapToGrid w:val="0"/>
      <w:color w:val="0000F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081C4C"/>
    <w:rPr>
      <w:i/>
      <w:iCs/>
      <w:color w:val="808080" w:themeColor="text1" w:themeTint="7F"/>
    </w:rPr>
  </w:style>
  <w:style w:type="character" w:styleId="HiperlinkVisitado">
    <w:name w:val="FollowedHyperlink"/>
    <w:basedOn w:val="Fontepargpadro"/>
    <w:uiPriority w:val="99"/>
    <w:semiHidden/>
    <w:unhideWhenUsed/>
    <w:rsid w:val="00860B6F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B3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B3B1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80FA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B6F"/>
    <w:pPr>
      <w:spacing w:line="24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081BAF"/>
    <w:pPr>
      <w:keepNext/>
      <w:keepLines/>
      <w:numPr>
        <w:numId w:val="1"/>
      </w:numPr>
      <w:spacing w:before="480" w:after="0"/>
      <w:ind w:left="7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74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674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74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5BBB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CF5BBB"/>
  </w:style>
  <w:style w:type="paragraph" w:styleId="Rodap">
    <w:name w:val="footer"/>
    <w:basedOn w:val="Normal"/>
    <w:link w:val="RodapChar"/>
    <w:uiPriority w:val="99"/>
    <w:unhideWhenUsed/>
    <w:rsid w:val="00CF5BBB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CF5BBB"/>
  </w:style>
  <w:style w:type="paragraph" w:styleId="Textodebalo">
    <w:name w:val="Balloon Text"/>
    <w:basedOn w:val="Normal"/>
    <w:link w:val="TextodebaloChar"/>
    <w:uiPriority w:val="99"/>
    <w:semiHidden/>
    <w:unhideWhenUsed/>
    <w:rsid w:val="00CF5BB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5BB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F5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CF5BBB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081B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81BAF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B6F"/>
    <w:pPr>
      <w:tabs>
        <w:tab w:val="left" w:pos="440"/>
        <w:tab w:val="right" w:leader="dot" w:pos="13994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081BAF"/>
    <w:rPr>
      <w:color w:val="0000FF" w:themeColor="hyperlink"/>
      <w:u w:val="single"/>
    </w:rPr>
  </w:style>
  <w:style w:type="paragraph" w:customStyle="1" w:styleId="Tabletext">
    <w:name w:val="Tabletext"/>
    <w:basedOn w:val="Normal"/>
    <w:rsid w:val="008D5689"/>
    <w:pPr>
      <w:keepLines/>
      <w:widowControl w:val="0"/>
      <w:autoSpaceDE w:val="0"/>
      <w:autoSpaceDN w:val="0"/>
      <w:snapToGrid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Legenda">
    <w:name w:val="caption"/>
    <w:basedOn w:val="Normal"/>
    <w:next w:val="Normal"/>
    <w:semiHidden/>
    <w:unhideWhenUsed/>
    <w:qFormat/>
    <w:rsid w:val="0046749D"/>
    <w:pPr>
      <w:autoSpaceDE w:val="0"/>
      <w:autoSpaceDN w:val="0"/>
      <w:spacing w:before="120" w:after="120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Picture">
    <w:name w:val="Picture"/>
    <w:basedOn w:val="Corpodetexto"/>
    <w:rsid w:val="0046749D"/>
    <w:pPr>
      <w:autoSpaceDE w:val="0"/>
      <w:autoSpaceDN w:val="0"/>
      <w:spacing w:before="120" w:after="0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6749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6749D"/>
    <w:rPr>
      <w:rFonts w:ascii="Arial" w:hAnsi="Arial"/>
      <w:sz w:val="24"/>
    </w:rPr>
  </w:style>
  <w:style w:type="paragraph" w:styleId="NormalWeb">
    <w:name w:val="Normal (Web)"/>
    <w:basedOn w:val="Normal"/>
    <w:uiPriority w:val="99"/>
    <w:unhideWhenUsed/>
    <w:rsid w:val="0046749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6749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749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apple-converted-space">
    <w:name w:val="apple-converted-space"/>
    <w:basedOn w:val="Fontepargpadro"/>
    <w:rsid w:val="0046749D"/>
  </w:style>
  <w:style w:type="character" w:customStyle="1" w:styleId="Ttulo2Char">
    <w:name w:val="Título 2 Char"/>
    <w:basedOn w:val="Fontepargpadro"/>
    <w:link w:val="Ttulo2"/>
    <w:uiPriority w:val="9"/>
    <w:rsid w:val="004674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6749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D2368"/>
    <w:pPr>
      <w:spacing w:after="100"/>
      <w:ind w:left="240"/>
    </w:pPr>
  </w:style>
  <w:style w:type="paragraph" w:customStyle="1" w:styleId="Requisito">
    <w:name w:val="Requisito"/>
    <w:basedOn w:val="Ttulo3"/>
    <w:next w:val="Corpodetexto"/>
    <w:rsid w:val="00081C4C"/>
    <w:pPr>
      <w:keepLines w:val="0"/>
      <w:widowControl w:val="0"/>
      <w:autoSpaceDE w:val="0"/>
      <w:autoSpaceDN w:val="0"/>
      <w:spacing w:before="0"/>
    </w:pPr>
    <w:rPr>
      <w:rFonts w:ascii="Lucida Sans" w:eastAsia="Times New Roman" w:hAnsi="Lucida Sans" w:cs="Times New Roman"/>
      <w:b w:val="0"/>
      <w:bCs w:val="0"/>
      <w:iCs/>
      <w:snapToGrid w:val="0"/>
      <w:color w:val="auto"/>
      <w:sz w:val="24"/>
      <w:szCs w:val="24"/>
      <w:u w:val="single"/>
    </w:rPr>
  </w:style>
  <w:style w:type="paragraph" w:customStyle="1" w:styleId="Explicao">
    <w:name w:val="Explicação"/>
    <w:basedOn w:val="Normal"/>
    <w:rsid w:val="00081C4C"/>
    <w:pPr>
      <w:widowControl w:val="0"/>
      <w:autoSpaceDE w:val="0"/>
      <w:autoSpaceDN w:val="0"/>
      <w:spacing w:after="0"/>
      <w:jc w:val="both"/>
    </w:pPr>
    <w:rPr>
      <w:rFonts w:ascii="Times New Roman" w:eastAsia="Times New Roman" w:hAnsi="Times New Roman" w:cs="Times New Roman"/>
      <w:i/>
      <w:iCs/>
      <w:snapToGrid w:val="0"/>
      <w:color w:val="0000F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081C4C"/>
    <w:rPr>
      <w:i/>
      <w:iCs/>
      <w:color w:val="808080" w:themeColor="text1" w:themeTint="7F"/>
    </w:rPr>
  </w:style>
  <w:style w:type="character" w:styleId="HiperlinkVisitado">
    <w:name w:val="FollowedHyperlink"/>
    <w:basedOn w:val="Fontepargpadro"/>
    <w:uiPriority w:val="99"/>
    <w:semiHidden/>
    <w:unhideWhenUsed/>
    <w:rsid w:val="00860B6F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B3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B3B1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80FA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hyperlink" Target="https://www.trt9.jus.br/jira/browse/ACOMPSPJ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oquinho\SVN\pds\Processo\Templates\CasoTesteTemplate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E7B2EDDC703140A617069C1F2CE677" ma:contentTypeVersion="11" ma:contentTypeDescription="Crie um novo documento." ma:contentTypeScope="" ma:versionID="08b946fa0be9ae4bad6cd6283894ef29">
  <xsd:schema xmlns:xsd="http://www.w3.org/2001/XMLSchema" xmlns:xs="http://www.w3.org/2001/XMLSchema" xmlns:p="http://schemas.microsoft.com/office/2006/metadata/properties" xmlns:ns2="b8ec905c-7830-493e-8629-624a44ef9cd5" xmlns:ns3="c9bd0c77-24ac-4861-855b-79d97260e403" targetNamespace="http://schemas.microsoft.com/office/2006/metadata/properties" ma:root="true" ma:fieldsID="d1e392b0bb6e6b9d57a252ee71eebe5d" ns2:_="" ns3:_="">
    <xsd:import namespace="b8ec905c-7830-493e-8629-624a44ef9cd5"/>
    <xsd:import namespace="c9bd0c77-24ac-4861-855b-79d97260e4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ec905c-7830-493e-8629-624a44ef9c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d0c77-24ac-4861-855b-79d97260e40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4a6fbec-3cff-49d0-b386-51a050bbf006}" ma:internalName="TaxCatchAll" ma:showField="CatchAllData" ma:web="c9bd0c77-24ac-4861-855b-79d97260e4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9bd0c77-24ac-4861-855b-79d97260e403" xsi:nil="true"/>
    <lcf76f155ced4ddcb4097134ff3c332f xmlns="b8ec905c-7830-493e-8629-624a44ef9cd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E37827-B64B-4ED0-8DCE-C0C28EACA9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0A7287-82A8-48CE-BAD6-3653A753E27D}"/>
</file>

<file path=customXml/itemProps3.xml><?xml version="1.0" encoding="utf-8"?>
<ds:datastoreItem xmlns:ds="http://schemas.openxmlformats.org/officeDocument/2006/customXml" ds:itemID="{BD63181E-C231-494D-98FE-45E6B44510C1}"/>
</file>

<file path=customXml/itemProps4.xml><?xml version="1.0" encoding="utf-8"?>
<ds:datastoreItem xmlns:ds="http://schemas.openxmlformats.org/officeDocument/2006/customXml" ds:itemID="{BCD8BAB3-531A-4FD6-8920-C4742C03B649}"/>
</file>

<file path=docProps/app.xml><?xml version="1.0" encoding="utf-8"?>
<Properties xmlns="http://schemas.openxmlformats.org/officeDocument/2006/extended-properties" xmlns:vt="http://schemas.openxmlformats.org/officeDocument/2006/docPropsVTypes">
  <Template>CasoTesteTemplate</Template>
  <TotalTime>2</TotalTime>
  <Pages>5</Pages>
  <Words>504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TRT9A</Company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Coelho Quinho</dc:creator>
  <cp:lastModifiedBy>Emidio Lennon Gonçalves Da Silva</cp:lastModifiedBy>
  <cp:revision>3</cp:revision>
  <dcterms:created xsi:type="dcterms:W3CDTF">2016-03-29T16:27:00Z</dcterms:created>
  <dcterms:modified xsi:type="dcterms:W3CDTF">2016-03-29T16:29:00Z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0x01010067E7B2EDDC703140A617069C1F2CE677</vt:lpwstr>
  </property>
</Properties>
</file>